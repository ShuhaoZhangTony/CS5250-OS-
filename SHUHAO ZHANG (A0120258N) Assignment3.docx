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AD661E" w14:textId="77777777" w:rsidR="00875067" w:rsidRDefault="00635478" w:rsidP="00635478">
      <w:pPr>
        <w:pStyle w:val="Title"/>
        <w:jc w:val="center"/>
        <w:rPr>
          <w:lang w:val="en-US"/>
        </w:rPr>
      </w:pPr>
      <w:r>
        <w:rPr>
          <w:lang w:val="en-US"/>
        </w:rPr>
        <w:t>CS5250</w:t>
      </w:r>
    </w:p>
    <w:p w14:paraId="3233793F" w14:textId="22EDCAE4" w:rsidR="00635478" w:rsidRDefault="00635478" w:rsidP="00635478">
      <w:pPr>
        <w:pStyle w:val="Subtitle"/>
        <w:jc w:val="center"/>
        <w:rPr>
          <w:lang w:val="en-US"/>
        </w:rPr>
      </w:pPr>
      <w:r>
        <w:rPr>
          <w:lang w:val="en-US"/>
        </w:rPr>
        <w:t xml:space="preserve">Assignment </w:t>
      </w:r>
      <w:r w:rsidR="00191E83">
        <w:rPr>
          <w:lang w:val="en-US"/>
        </w:rPr>
        <w:t>3</w:t>
      </w:r>
    </w:p>
    <w:p w14:paraId="7BBF3263" w14:textId="77777777" w:rsidR="00635478" w:rsidRPr="00635478" w:rsidRDefault="00635478" w:rsidP="00635478">
      <w:pPr>
        <w:jc w:val="center"/>
        <w:rPr>
          <w:rStyle w:val="SubtleEmphasis"/>
        </w:rPr>
      </w:pPr>
      <w:r w:rsidRPr="00635478">
        <w:rPr>
          <w:rStyle w:val="SubtleEmphasis"/>
        </w:rPr>
        <w:t>Zhang Shuhao</w:t>
      </w:r>
    </w:p>
    <w:p w14:paraId="70FCEB42" w14:textId="5501272D" w:rsidR="00635478" w:rsidRDefault="00955B64" w:rsidP="00635478">
      <w:pPr>
        <w:jc w:val="center"/>
        <w:rPr>
          <w:rStyle w:val="SubtleEmphasis"/>
        </w:rPr>
      </w:pPr>
      <w:r>
        <w:rPr>
          <w:rStyle w:val="SubtleEmphasis"/>
        </w:rPr>
        <w:t>A0120258N</w:t>
      </w:r>
    </w:p>
    <w:p w14:paraId="31DA4760" w14:textId="3999389F" w:rsidR="00635478" w:rsidRPr="00D96A35" w:rsidRDefault="009F6083" w:rsidP="00DB7AEC">
      <w:pPr>
        <w:pStyle w:val="Heading2"/>
      </w:pPr>
      <w:r w:rsidRPr="00D96A35">
        <w:t>Question 1:</w:t>
      </w:r>
    </w:p>
    <w:p w14:paraId="7E341B7A" w14:textId="14F29870" w:rsidR="002A0310" w:rsidRDefault="002A0310" w:rsidP="002A0310">
      <w:pPr>
        <w:pStyle w:val="p2"/>
        <w:numPr>
          <w:ilvl w:val="0"/>
          <w:numId w:val="6"/>
        </w:numPr>
        <w:rPr>
          <w:rStyle w:val="apple-converted-space"/>
          <w:sz w:val="24"/>
        </w:rPr>
      </w:pPr>
      <w:r w:rsidRPr="002A0310">
        <w:rPr>
          <w:sz w:val="24"/>
        </w:rPr>
        <w:t xml:space="preserve">When will </w:t>
      </w:r>
      <w:r w:rsidRPr="002A0310">
        <w:rPr>
          <w:rStyle w:val="s1"/>
          <w:b/>
          <w:bCs/>
          <w:sz w:val="24"/>
        </w:rPr>
        <w:t xml:space="preserve">module_init </w:t>
      </w:r>
      <w:r w:rsidRPr="002A0310">
        <w:rPr>
          <w:sz w:val="24"/>
        </w:rPr>
        <w:t xml:space="preserve">and </w:t>
      </w:r>
      <w:r w:rsidRPr="002A0310">
        <w:rPr>
          <w:rStyle w:val="s1"/>
          <w:b/>
          <w:bCs/>
          <w:sz w:val="24"/>
        </w:rPr>
        <w:t xml:space="preserve">module_exit </w:t>
      </w:r>
      <w:r w:rsidRPr="002A0310">
        <w:rPr>
          <w:sz w:val="24"/>
        </w:rPr>
        <w:t>be loading/called?</w:t>
      </w:r>
      <w:r w:rsidRPr="002A0310">
        <w:rPr>
          <w:rStyle w:val="apple-converted-space"/>
          <w:sz w:val="24"/>
        </w:rPr>
        <w:t> </w:t>
      </w:r>
    </w:p>
    <w:p w14:paraId="492769CE" w14:textId="58EC5A87" w:rsidR="002A0310" w:rsidRDefault="00D24E66" w:rsidP="002A0310">
      <w:pPr>
        <w:pStyle w:val="p2"/>
        <w:ind w:left="720"/>
        <w:rPr>
          <w:rStyle w:val="apple-converted-space"/>
          <w:sz w:val="24"/>
        </w:rPr>
      </w:pPr>
      <w:r>
        <w:rPr>
          <w:rStyle w:val="apple-converted-space"/>
          <w:sz w:val="24"/>
        </w:rPr>
        <w:t>``</w:t>
      </w:r>
      <w:r w:rsidRPr="00B07BC1">
        <w:rPr>
          <w:rStyle w:val="apple-converted-space"/>
          <w:b/>
          <w:sz w:val="24"/>
        </w:rPr>
        <w:t>lsmod</w:t>
      </w:r>
      <w:r>
        <w:rPr>
          <w:rStyle w:val="apple-converted-space"/>
          <w:sz w:val="24"/>
        </w:rPr>
        <w:t xml:space="preserve"> </w:t>
      </w:r>
      <w:r w:rsidR="00B07BC1">
        <w:rPr>
          <w:rStyle w:val="apple-converted-space"/>
          <w:sz w:val="24"/>
        </w:rPr>
        <w:t>($module).ko” will load</w:t>
      </w:r>
      <w:r>
        <w:rPr>
          <w:rStyle w:val="apple-converted-space"/>
          <w:sz w:val="24"/>
        </w:rPr>
        <w:t xml:space="preserve"> </w:t>
      </w:r>
      <w:r w:rsidR="001E304A">
        <w:rPr>
          <w:rStyle w:val="apple-converted-space"/>
          <w:sz w:val="24"/>
        </w:rPr>
        <w:t xml:space="preserve">the module named ($module), and subsequently, </w:t>
      </w:r>
      <w:r w:rsidR="001E304A" w:rsidRPr="001E304A">
        <w:rPr>
          <w:rStyle w:val="apple-converted-space"/>
          <w:b/>
          <w:sz w:val="24"/>
        </w:rPr>
        <w:t>module_init</w:t>
      </w:r>
      <w:r w:rsidR="001E304A">
        <w:rPr>
          <w:rStyle w:val="apple-converted-space"/>
          <w:sz w:val="24"/>
        </w:rPr>
        <w:t xml:space="preserve"> will be called.</w:t>
      </w:r>
    </w:p>
    <w:p w14:paraId="063B89AF" w14:textId="56940DBC" w:rsidR="00B07BC1" w:rsidRDefault="00B07BC1" w:rsidP="002A0310">
      <w:pPr>
        <w:pStyle w:val="p2"/>
        <w:ind w:left="720"/>
        <w:rPr>
          <w:rStyle w:val="apple-converted-space"/>
          <w:sz w:val="24"/>
        </w:rPr>
      </w:pPr>
      <w:r>
        <w:rPr>
          <w:rStyle w:val="apple-converted-space"/>
          <w:sz w:val="24"/>
        </w:rPr>
        <w:t>Correspondingly, ``</w:t>
      </w:r>
      <w:r w:rsidRPr="00B07BC1">
        <w:rPr>
          <w:rStyle w:val="apple-converted-space"/>
          <w:b/>
          <w:sz w:val="24"/>
        </w:rPr>
        <w:t>rmmod</w:t>
      </w:r>
      <w:r>
        <w:rPr>
          <w:rStyle w:val="apple-converted-space"/>
          <w:sz w:val="24"/>
        </w:rPr>
        <w:t>”</w:t>
      </w:r>
      <w:r w:rsidR="001E304A">
        <w:rPr>
          <w:rStyle w:val="apple-converted-space"/>
          <w:sz w:val="24"/>
        </w:rPr>
        <w:t xml:space="preserve"> will unload it, and </w:t>
      </w:r>
      <w:r w:rsidR="001E304A" w:rsidRPr="001E304A">
        <w:rPr>
          <w:rStyle w:val="apple-converted-space"/>
          <w:b/>
          <w:sz w:val="24"/>
        </w:rPr>
        <w:t>module_exit</w:t>
      </w:r>
      <w:r w:rsidR="001E304A">
        <w:rPr>
          <w:rStyle w:val="apple-converted-space"/>
          <w:sz w:val="24"/>
        </w:rPr>
        <w:t xml:space="preserve"> will be called.</w:t>
      </w:r>
    </w:p>
    <w:p w14:paraId="4A733C00" w14:textId="77777777" w:rsidR="001E0A95" w:rsidRDefault="001E0A95" w:rsidP="002A0310">
      <w:pPr>
        <w:pStyle w:val="p2"/>
        <w:ind w:left="720"/>
        <w:rPr>
          <w:rStyle w:val="apple-converted-space"/>
          <w:sz w:val="24"/>
        </w:rPr>
      </w:pPr>
    </w:p>
    <w:p w14:paraId="1EF6CF64" w14:textId="77777777" w:rsidR="001E304A" w:rsidRPr="001E0A95" w:rsidRDefault="001E304A" w:rsidP="001E304A">
      <w:pPr>
        <w:pStyle w:val="p1"/>
        <w:numPr>
          <w:ilvl w:val="0"/>
          <w:numId w:val="6"/>
        </w:numPr>
        <w:rPr>
          <w:sz w:val="24"/>
          <w:szCs w:val="24"/>
        </w:rPr>
      </w:pPr>
      <w:r w:rsidRPr="001E0A95">
        <w:rPr>
          <w:sz w:val="24"/>
          <w:szCs w:val="24"/>
        </w:rPr>
        <w:t>What is the command of building the module, installing the module and removing the module?</w:t>
      </w:r>
    </w:p>
    <w:p w14:paraId="100649C5" w14:textId="493327BD" w:rsidR="001E304A" w:rsidRPr="001E0A95" w:rsidRDefault="001E304A" w:rsidP="001E304A">
      <w:pPr>
        <w:pStyle w:val="p1"/>
        <w:ind w:left="720"/>
        <w:rPr>
          <w:rStyle w:val="apple-converted-space"/>
          <w:sz w:val="24"/>
          <w:szCs w:val="24"/>
        </w:rPr>
      </w:pPr>
      <w:r w:rsidRPr="001E0A95">
        <w:rPr>
          <w:sz w:val="24"/>
          <w:szCs w:val="24"/>
        </w:rPr>
        <w:t>I write a makefile to support those functions. Specifically, they are implemented as follows.</w:t>
      </w:r>
      <w:r w:rsidRPr="001E0A95">
        <w:rPr>
          <w:rStyle w:val="apple-converted-space"/>
          <w:sz w:val="24"/>
          <w:szCs w:val="24"/>
        </w:rPr>
        <w:t> </w:t>
      </w:r>
    </w:p>
    <w:p w14:paraId="02155862" w14:textId="65C34C5A" w:rsidR="001E304A" w:rsidRPr="001E0A95" w:rsidRDefault="001E304A" w:rsidP="001E304A">
      <w:pPr>
        <w:pStyle w:val="p1"/>
        <w:numPr>
          <w:ilvl w:val="0"/>
          <w:numId w:val="7"/>
        </w:numPr>
        <w:rPr>
          <w:sz w:val="22"/>
          <w:szCs w:val="22"/>
        </w:rPr>
      </w:pPr>
      <w:r w:rsidRPr="001E0A95">
        <w:rPr>
          <w:sz w:val="22"/>
          <w:szCs w:val="22"/>
        </w:rPr>
        <w:t>To build the module:</w:t>
      </w:r>
    </w:p>
    <w:p w14:paraId="25A94D5A" w14:textId="77777777" w:rsidR="001E304A" w:rsidRDefault="001E304A" w:rsidP="001E304A">
      <w:pPr>
        <w:pStyle w:val="p1"/>
        <w:ind w:left="720"/>
      </w:pPr>
      <w:r>
        <w:t>TARGET_MODULE:=hello_world_mod</w:t>
      </w:r>
    </w:p>
    <w:p w14:paraId="6B0936F5" w14:textId="77777777" w:rsidR="001E304A" w:rsidRPr="001E304A" w:rsidRDefault="001E304A" w:rsidP="001E304A">
      <w:pPr>
        <w:pStyle w:val="p1"/>
        <w:ind w:left="720"/>
        <w:rPr>
          <w:highlight w:val="lightGray"/>
        </w:rPr>
      </w:pPr>
      <w:r w:rsidRPr="001E304A">
        <w:rPr>
          <w:highlight w:val="lightGray"/>
        </w:rPr>
        <w:t>obj-m += $(TARGET_MODULE).o</w:t>
      </w:r>
    </w:p>
    <w:p w14:paraId="5B8E36DC" w14:textId="77777777" w:rsidR="001E304A" w:rsidRPr="001E304A" w:rsidRDefault="001E304A" w:rsidP="001E304A">
      <w:pPr>
        <w:pStyle w:val="p1"/>
        <w:ind w:left="720"/>
        <w:rPr>
          <w:highlight w:val="lightGray"/>
        </w:rPr>
      </w:pPr>
      <w:r w:rsidRPr="001E304A">
        <w:rPr>
          <w:highlight w:val="lightGray"/>
        </w:rPr>
        <w:t>all:</w:t>
      </w:r>
    </w:p>
    <w:p w14:paraId="79DB7873" w14:textId="77777777" w:rsidR="001E304A" w:rsidRPr="001E304A" w:rsidRDefault="001E304A" w:rsidP="001E304A">
      <w:pPr>
        <w:pStyle w:val="p1"/>
        <w:ind w:left="720"/>
        <w:rPr>
          <w:highlight w:val="lightGray"/>
        </w:rPr>
      </w:pPr>
      <w:r w:rsidRPr="001E304A">
        <w:rPr>
          <w:highlight w:val="lightGray"/>
        </w:rPr>
        <w:tab/>
        <w:t>make -C /lib/modules/$(shell uname -r)/build M=$(PWD) modules</w:t>
      </w:r>
    </w:p>
    <w:p w14:paraId="73A8CE82" w14:textId="77777777" w:rsidR="001E304A" w:rsidRPr="001E304A" w:rsidRDefault="001E304A" w:rsidP="001E304A">
      <w:pPr>
        <w:pStyle w:val="p1"/>
        <w:ind w:left="720"/>
        <w:rPr>
          <w:highlight w:val="lightGray"/>
        </w:rPr>
      </w:pPr>
      <w:r w:rsidRPr="001E304A">
        <w:rPr>
          <w:highlight w:val="lightGray"/>
        </w:rPr>
        <w:t>clean:</w:t>
      </w:r>
    </w:p>
    <w:p w14:paraId="1BAD8610" w14:textId="35BCA173" w:rsidR="001E304A" w:rsidRDefault="001E304A" w:rsidP="001E304A">
      <w:pPr>
        <w:pStyle w:val="p1"/>
        <w:ind w:left="720"/>
      </w:pPr>
      <w:r w:rsidRPr="001E304A">
        <w:rPr>
          <w:highlight w:val="lightGray"/>
        </w:rPr>
        <w:tab/>
        <w:t>make -C /lib/modules/$(shell uname -r)/build M=$(PWD) clean</w:t>
      </w:r>
    </w:p>
    <w:p w14:paraId="208A9611" w14:textId="6D4D2B35" w:rsidR="001E304A" w:rsidRDefault="001E304A" w:rsidP="001E304A">
      <w:pPr>
        <w:pStyle w:val="p1"/>
        <w:numPr>
          <w:ilvl w:val="0"/>
          <w:numId w:val="7"/>
        </w:numPr>
      </w:pPr>
      <w:r>
        <w:t>To install the module:</w:t>
      </w:r>
    </w:p>
    <w:p w14:paraId="13202335" w14:textId="77777777" w:rsidR="001E304A" w:rsidRPr="001E304A" w:rsidRDefault="001E304A" w:rsidP="001E304A">
      <w:pPr>
        <w:pStyle w:val="p1"/>
        <w:ind w:left="720"/>
        <w:rPr>
          <w:highlight w:val="lightGray"/>
        </w:rPr>
      </w:pPr>
      <w:r w:rsidRPr="001E304A">
        <w:rPr>
          <w:highlight w:val="lightGray"/>
        </w:rPr>
        <w:t>load:</w:t>
      </w:r>
    </w:p>
    <w:p w14:paraId="13DEFAE0" w14:textId="5E775691" w:rsidR="001E304A" w:rsidRDefault="001E304A" w:rsidP="001E304A">
      <w:pPr>
        <w:pStyle w:val="p1"/>
        <w:ind w:left="1080"/>
      </w:pPr>
      <w:r w:rsidRPr="001E304A">
        <w:rPr>
          <w:highlight w:val="lightGray"/>
        </w:rPr>
        <w:t>insmod ./$(TARGET_MODULE).ko</w:t>
      </w:r>
    </w:p>
    <w:p w14:paraId="161D269D" w14:textId="6C293202" w:rsidR="001E304A" w:rsidRDefault="001E304A" w:rsidP="001E304A">
      <w:pPr>
        <w:pStyle w:val="p1"/>
        <w:numPr>
          <w:ilvl w:val="0"/>
          <w:numId w:val="7"/>
        </w:numPr>
      </w:pPr>
      <w:r>
        <w:t>To remove</w:t>
      </w:r>
      <w:r>
        <w:t xml:space="preserve"> the module</w:t>
      </w:r>
    </w:p>
    <w:p w14:paraId="45469A16" w14:textId="77777777" w:rsidR="001E304A" w:rsidRPr="001E304A" w:rsidRDefault="001E304A" w:rsidP="001E304A">
      <w:pPr>
        <w:pStyle w:val="p1"/>
        <w:ind w:left="720"/>
        <w:rPr>
          <w:highlight w:val="lightGray"/>
        </w:rPr>
      </w:pPr>
      <w:r w:rsidRPr="001E304A">
        <w:rPr>
          <w:highlight w:val="lightGray"/>
        </w:rPr>
        <w:t>unload:</w:t>
      </w:r>
    </w:p>
    <w:p w14:paraId="6AFCC3B0" w14:textId="2DEAACE0" w:rsidR="001E304A" w:rsidRDefault="001E304A" w:rsidP="001E304A">
      <w:pPr>
        <w:pStyle w:val="p1"/>
        <w:ind w:left="720"/>
      </w:pPr>
      <w:r w:rsidRPr="001E304A">
        <w:rPr>
          <w:highlight w:val="lightGray"/>
        </w:rPr>
        <w:t xml:space="preserve">         </w:t>
      </w:r>
      <w:r w:rsidRPr="001E304A">
        <w:rPr>
          <w:highlight w:val="lightGray"/>
        </w:rPr>
        <w:t>rmmod ./$(TARGET_MODULE).ko</w:t>
      </w:r>
      <w:r>
        <w:tab/>
      </w:r>
    </w:p>
    <w:p w14:paraId="707214BC" w14:textId="77777777" w:rsidR="001E0A95" w:rsidRDefault="001E0A95" w:rsidP="001E304A">
      <w:pPr>
        <w:pStyle w:val="p1"/>
        <w:ind w:left="720"/>
      </w:pPr>
    </w:p>
    <w:p w14:paraId="63926602" w14:textId="77777777" w:rsidR="001E0A95" w:rsidRDefault="001E0A95" w:rsidP="001E304A">
      <w:pPr>
        <w:pStyle w:val="p1"/>
        <w:ind w:left="720"/>
      </w:pPr>
    </w:p>
    <w:p w14:paraId="5A3F4ADA" w14:textId="12FDABD9" w:rsidR="002A0310" w:rsidRPr="001E0A95" w:rsidRDefault="001E304A" w:rsidP="001E304A">
      <w:pPr>
        <w:pStyle w:val="p1"/>
        <w:numPr>
          <w:ilvl w:val="0"/>
          <w:numId w:val="6"/>
        </w:numPr>
        <w:rPr>
          <w:sz w:val="24"/>
          <w:szCs w:val="24"/>
        </w:rPr>
      </w:pPr>
      <w:r w:rsidRPr="001E0A95">
        <w:rPr>
          <w:sz w:val="24"/>
          <w:szCs w:val="24"/>
        </w:rPr>
        <w:t>Give the screenshot of the previous three commands and their results if any in the shell.</w:t>
      </w:r>
      <w:r w:rsidRPr="001E0A95">
        <w:rPr>
          <w:rStyle w:val="apple-converted-space"/>
          <w:sz w:val="24"/>
          <w:szCs w:val="24"/>
        </w:rPr>
        <w:t> </w:t>
      </w:r>
    </w:p>
    <w:p w14:paraId="37F0CA62" w14:textId="77777777" w:rsidR="001E304A" w:rsidRDefault="001E304A" w:rsidP="001E304A">
      <w:pPr>
        <w:pStyle w:val="p2"/>
        <w:ind w:left="720"/>
        <w:rPr>
          <w:noProof/>
        </w:rPr>
      </w:pPr>
      <w:r w:rsidRPr="001E0A95">
        <w:rPr>
          <w:rStyle w:val="apple-converted-space"/>
          <w:sz w:val="22"/>
          <w:szCs w:val="22"/>
        </w:rPr>
        <w:t>The following is the screenshot of ``</w:t>
      </w:r>
      <w:r w:rsidRPr="001E0A95">
        <w:rPr>
          <w:rStyle w:val="apple-converted-space"/>
          <w:b/>
          <w:sz w:val="22"/>
          <w:szCs w:val="22"/>
        </w:rPr>
        <w:t>dmesg</w:t>
      </w:r>
      <w:r w:rsidR="00041D3A" w:rsidRPr="001E0A95">
        <w:rPr>
          <w:rStyle w:val="apple-converted-space"/>
          <w:b/>
          <w:sz w:val="22"/>
          <w:szCs w:val="22"/>
        </w:rPr>
        <w:t xml:space="preserve"> | tail</w:t>
      </w:r>
      <w:r w:rsidRPr="001E0A95">
        <w:rPr>
          <w:rStyle w:val="apple-converted-space"/>
          <w:sz w:val="22"/>
          <w:szCs w:val="22"/>
        </w:rPr>
        <w:t>” after calling ``</w:t>
      </w:r>
      <w:r w:rsidRPr="001E0A95">
        <w:rPr>
          <w:rStyle w:val="apple-converted-space"/>
          <w:b/>
          <w:sz w:val="22"/>
          <w:szCs w:val="22"/>
        </w:rPr>
        <w:t>lsmod</w:t>
      </w:r>
      <w:r w:rsidRPr="001E0A95">
        <w:rPr>
          <w:rStyle w:val="apple-converted-space"/>
          <w:sz w:val="22"/>
          <w:szCs w:val="22"/>
        </w:rPr>
        <w:t>” and ``</w:t>
      </w:r>
      <w:r w:rsidRPr="001E0A95">
        <w:rPr>
          <w:rStyle w:val="apple-converted-space"/>
          <w:b/>
          <w:sz w:val="22"/>
          <w:szCs w:val="22"/>
        </w:rPr>
        <w:t>rmmod</w:t>
      </w:r>
      <w:r w:rsidRPr="001E0A95">
        <w:rPr>
          <w:rStyle w:val="apple-converted-space"/>
          <w:sz w:val="22"/>
          <w:szCs w:val="22"/>
        </w:rPr>
        <w:t>” of the hello world module.</w:t>
      </w:r>
      <w:r w:rsidR="00041D3A" w:rsidRPr="00041D3A">
        <w:rPr>
          <w:noProof/>
        </w:rPr>
        <w:t xml:space="preserve"> </w:t>
      </w:r>
      <w:r w:rsidR="00041D3A" w:rsidRPr="00041D3A">
        <w:rPr>
          <w:rStyle w:val="apple-converted-space"/>
          <w:sz w:val="24"/>
        </w:rPr>
        <w:drawing>
          <wp:inline distT="0" distB="0" distL="0" distR="0" wp14:anchorId="1556445C" wp14:editId="455E6EF9">
            <wp:extent cx="5727700" cy="135064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4B8D" w14:textId="77777777" w:rsidR="001E0A95" w:rsidRDefault="001E0A95" w:rsidP="001E304A">
      <w:pPr>
        <w:pStyle w:val="p2"/>
        <w:ind w:left="720"/>
        <w:rPr>
          <w:noProof/>
        </w:rPr>
      </w:pPr>
    </w:p>
    <w:p w14:paraId="110A2E4B" w14:textId="77777777" w:rsidR="001E0A95" w:rsidRDefault="001E0A95" w:rsidP="001E304A">
      <w:pPr>
        <w:pStyle w:val="p2"/>
        <w:ind w:left="720"/>
        <w:rPr>
          <w:noProof/>
        </w:rPr>
      </w:pPr>
    </w:p>
    <w:p w14:paraId="4E9EA1D0" w14:textId="77777777" w:rsidR="001E0A95" w:rsidRDefault="001E0A95" w:rsidP="001E304A">
      <w:pPr>
        <w:pStyle w:val="p2"/>
        <w:ind w:left="720"/>
        <w:rPr>
          <w:noProof/>
        </w:rPr>
      </w:pPr>
    </w:p>
    <w:p w14:paraId="36B2915A" w14:textId="77777777" w:rsidR="001E0A95" w:rsidRDefault="001E0A95" w:rsidP="001E304A">
      <w:pPr>
        <w:pStyle w:val="p2"/>
        <w:ind w:left="720"/>
        <w:rPr>
          <w:noProof/>
        </w:rPr>
      </w:pPr>
    </w:p>
    <w:p w14:paraId="7B7EF153" w14:textId="77777777" w:rsidR="001E0A95" w:rsidRDefault="001E0A95" w:rsidP="001E304A">
      <w:pPr>
        <w:pStyle w:val="p2"/>
        <w:ind w:left="720"/>
        <w:rPr>
          <w:noProof/>
        </w:rPr>
      </w:pPr>
    </w:p>
    <w:p w14:paraId="4FFCEFDE" w14:textId="77777777" w:rsidR="001E0A95" w:rsidRDefault="001E0A95" w:rsidP="001E304A">
      <w:pPr>
        <w:pStyle w:val="p2"/>
        <w:ind w:left="720"/>
        <w:rPr>
          <w:noProof/>
        </w:rPr>
      </w:pPr>
    </w:p>
    <w:p w14:paraId="358AF516" w14:textId="77777777" w:rsidR="001E0A95" w:rsidRDefault="001E0A95" w:rsidP="001E304A">
      <w:pPr>
        <w:pStyle w:val="p2"/>
        <w:ind w:left="720"/>
        <w:rPr>
          <w:noProof/>
        </w:rPr>
      </w:pPr>
    </w:p>
    <w:p w14:paraId="2EE913E0" w14:textId="77777777" w:rsidR="001E0A95" w:rsidRDefault="001E0A95" w:rsidP="001E304A">
      <w:pPr>
        <w:pStyle w:val="p2"/>
        <w:ind w:left="720"/>
        <w:rPr>
          <w:noProof/>
        </w:rPr>
      </w:pPr>
    </w:p>
    <w:p w14:paraId="3EAC4BC5" w14:textId="77777777" w:rsidR="001E0A95" w:rsidRDefault="001E0A95" w:rsidP="001E304A">
      <w:pPr>
        <w:pStyle w:val="p2"/>
        <w:ind w:left="720"/>
        <w:rPr>
          <w:noProof/>
        </w:rPr>
      </w:pPr>
    </w:p>
    <w:p w14:paraId="72E3A4C6" w14:textId="77777777" w:rsidR="001E0A95" w:rsidRDefault="001E0A95" w:rsidP="001E304A">
      <w:pPr>
        <w:pStyle w:val="p2"/>
        <w:ind w:left="720"/>
        <w:rPr>
          <w:noProof/>
        </w:rPr>
      </w:pPr>
    </w:p>
    <w:p w14:paraId="22352276" w14:textId="77777777" w:rsidR="001E0A95" w:rsidRDefault="001E0A95" w:rsidP="001E304A">
      <w:pPr>
        <w:pStyle w:val="p2"/>
        <w:ind w:left="720"/>
        <w:rPr>
          <w:noProof/>
        </w:rPr>
      </w:pPr>
    </w:p>
    <w:p w14:paraId="6B77DD4F" w14:textId="77777777" w:rsidR="001E0A95" w:rsidRDefault="001E0A95" w:rsidP="001E304A">
      <w:pPr>
        <w:pStyle w:val="p2"/>
        <w:ind w:left="720"/>
        <w:rPr>
          <w:rStyle w:val="apple-converted-space"/>
          <w:sz w:val="24"/>
        </w:rPr>
      </w:pPr>
    </w:p>
    <w:p w14:paraId="3C3E5CF5" w14:textId="77777777" w:rsidR="0095334D" w:rsidRPr="001E0A95" w:rsidRDefault="00041D3A" w:rsidP="00041D3A">
      <w:pPr>
        <w:pStyle w:val="p1"/>
        <w:numPr>
          <w:ilvl w:val="0"/>
          <w:numId w:val="6"/>
        </w:numPr>
        <w:rPr>
          <w:sz w:val="24"/>
          <w:szCs w:val="24"/>
        </w:rPr>
      </w:pPr>
      <w:r w:rsidRPr="001E0A95">
        <w:rPr>
          <w:sz w:val="24"/>
          <w:szCs w:val="24"/>
        </w:rPr>
        <w:lastRenderedPageBreak/>
        <w:t xml:space="preserve">Add a </w:t>
      </w:r>
      <w:r w:rsidRPr="001E0A95">
        <w:rPr>
          <w:rStyle w:val="s1"/>
          <w:sz w:val="24"/>
          <w:szCs w:val="24"/>
        </w:rPr>
        <w:t xml:space="preserve">&lt;who&gt; </w:t>
      </w:r>
      <w:r w:rsidRPr="001E0A95">
        <w:rPr>
          <w:sz w:val="24"/>
          <w:szCs w:val="24"/>
        </w:rPr>
        <w:t xml:space="preserve">parameter to your module so that your module will show </w:t>
      </w:r>
      <w:r w:rsidRPr="001E0A95">
        <w:rPr>
          <w:rStyle w:val="s1"/>
          <w:sz w:val="24"/>
          <w:szCs w:val="24"/>
        </w:rPr>
        <w:t xml:space="preserve">hello &lt;who&gt; </w:t>
      </w:r>
      <w:r w:rsidRPr="001E0A95">
        <w:rPr>
          <w:sz w:val="24"/>
          <w:szCs w:val="24"/>
        </w:rPr>
        <w:t>during init stage</w:t>
      </w:r>
      <w:r w:rsidR="0095334D" w:rsidRPr="001E0A95">
        <w:rPr>
          <w:sz w:val="24"/>
          <w:szCs w:val="24"/>
        </w:rPr>
        <w:t>.</w:t>
      </w:r>
    </w:p>
    <w:p w14:paraId="646E435A" w14:textId="3FAFB784" w:rsidR="003E4074" w:rsidRPr="001E0A95" w:rsidRDefault="00C40439" w:rsidP="003E4074">
      <w:pPr>
        <w:pStyle w:val="ListParagraph"/>
        <w:numPr>
          <w:ilvl w:val="0"/>
          <w:numId w:val="9"/>
        </w:numPr>
        <w:shd w:val="clear" w:color="auto" w:fill="FFFFFF"/>
        <w:spacing w:after="60"/>
        <w:rPr>
          <w:rStyle w:val="apple-converted-space"/>
          <w:rFonts w:eastAsia="Times New Roman" w:cs="Arial"/>
          <w:color w:val="222222"/>
          <w:sz w:val="22"/>
          <w:szCs w:val="22"/>
          <w:lang w:eastAsia="zh-CN"/>
        </w:rPr>
      </w:pPr>
      <w:r w:rsidRPr="001E0A95">
        <w:rPr>
          <w:rFonts w:eastAsia="Times New Roman" w:cs="Arial"/>
          <w:color w:val="222222"/>
          <w:sz w:val="22"/>
          <w:szCs w:val="22"/>
          <w:lang w:eastAsia="zh-CN"/>
        </w:rPr>
        <w:t>Parameters are declared with the module_param macro, which is defined in moduleparam.h.</w:t>
      </w:r>
      <w:r w:rsidR="003E4074" w:rsidRPr="001E0A95">
        <w:rPr>
          <w:rFonts w:eastAsia="Times New Roman" w:cs="Arial"/>
          <w:color w:val="222222"/>
          <w:sz w:val="22"/>
          <w:szCs w:val="22"/>
          <w:lang w:eastAsia="zh-CN"/>
        </w:rPr>
        <w:t xml:space="preserve"> </w:t>
      </w:r>
      <w:r w:rsidR="003E4074" w:rsidRPr="001E0A95">
        <w:rPr>
          <w:rStyle w:val="apple-converted-space"/>
          <w:sz w:val="22"/>
          <w:szCs w:val="22"/>
        </w:rPr>
        <w:t>I highlight the changes in red as follows.</w:t>
      </w:r>
    </w:p>
    <w:p w14:paraId="04C5D5CA" w14:textId="77777777" w:rsidR="001E0A95" w:rsidRDefault="001E0A95" w:rsidP="003E4074">
      <w:pPr>
        <w:pStyle w:val="p1"/>
        <w:ind w:left="720"/>
        <w:rPr>
          <w:rStyle w:val="apple-converted-space"/>
        </w:rPr>
      </w:pPr>
    </w:p>
    <w:p w14:paraId="4ECD2828" w14:textId="3B270EC4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>#include &lt;linux/kernel.h&gt;</w:t>
      </w:r>
    </w:p>
    <w:p w14:paraId="2F8A6CF6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>#include &lt;linux/init.h&gt;</w:t>
      </w:r>
    </w:p>
    <w:p w14:paraId="6C82D874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>#include &lt;linux/module.h&gt;</w:t>
      </w:r>
    </w:p>
    <w:p w14:paraId="72B6D818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  <w:highlight w:val="red"/>
        </w:rPr>
        <w:t>#include &lt;linux/moduleparam.h&gt; //for module_param</w:t>
      </w:r>
    </w:p>
    <w:p w14:paraId="6B8CF798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>MODULE_LICENSE("GPL");</w:t>
      </w:r>
    </w:p>
    <w:p w14:paraId="1A036B32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</w:p>
    <w:p w14:paraId="10342313" w14:textId="77777777" w:rsidR="003E4074" w:rsidRPr="003E4074" w:rsidRDefault="003E4074" w:rsidP="001E0A95">
      <w:pPr>
        <w:pStyle w:val="p1"/>
        <w:ind w:left="1080"/>
        <w:rPr>
          <w:rStyle w:val="apple-converted-space"/>
          <w:highlight w:val="red"/>
        </w:rPr>
      </w:pPr>
      <w:r w:rsidRPr="003E4074">
        <w:rPr>
          <w:rStyle w:val="apple-converted-space"/>
          <w:highlight w:val="red"/>
        </w:rPr>
        <w:t>static char *who = "world";</w:t>
      </w:r>
    </w:p>
    <w:p w14:paraId="3B325570" w14:textId="77777777" w:rsidR="003E4074" w:rsidRPr="003E4074" w:rsidRDefault="003E4074" w:rsidP="001E0A95">
      <w:pPr>
        <w:pStyle w:val="p1"/>
        <w:ind w:left="1080"/>
        <w:rPr>
          <w:rStyle w:val="apple-converted-space"/>
          <w:highlight w:val="red"/>
        </w:rPr>
      </w:pPr>
      <w:r w:rsidRPr="003E4074">
        <w:rPr>
          <w:rStyle w:val="apple-converted-space"/>
          <w:highlight w:val="red"/>
        </w:rPr>
        <w:t>module_param(who, charp, S_IRUSR|S_IWUSR);</w:t>
      </w:r>
    </w:p>
    <w:p w14:paraId="150472BF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  <w:highlight w:val="red"/>
        </w:rPr>
        <w:t>MODULE_PARM_DESC(who, "Tell me your name.");</w:t>
      </w:r>
    </w:p>
    <w:p w14:paraId="66B2C0AF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</w:p>
    <w:p w14:paraId="7296D55C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>static int hello_init(void) {</w:t>
      </w:r>
    </w:p>
    <w:p w14:paraId="1F8417D2" w14:textId="536E1BF6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 xml:space="preserve">    printk(KERN_ALERT "Hello, %s!\n", </w:t>
      </w:r>
      <w:r w:rsidRPr="003E4074">
        <w:rPr>
          <w:rStyle w:val="apple-converted-space"/>
          <w:highlight w:val="red"/>
        </w:rPr>
        <w:t>who</w:t>
      </w:r>
      <w:r w:rsidRPr="003E4074">
        <w:rPr>
          <w:rStyle w:val="apple-converted-space"/>
        </w:rPr>
        <w:t>);</w:t>
      </w:r>
    </w:p>
    <w:p w14:paraId="29928E42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 xml:space="preserve">    return 0;</w:t>
      </w:r>
    </w:p>
    <w:p w14:paraId="766851F0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>}</w:t>
      </w:r>
    </w:p>
    <w:p w14:paraId="1B1C6DD5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 xml:space="preserve">static void hello_exit(void) {   </w:t>
      </w:r>
    </w:p>
    <w:p w14:paraId="2CAE51C8" w14:textId="3F6D24B0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 xml:space="preserve">    printk(KERN_ALERT "Goodbye, </w:t>
      </w:r>
      <w:r w:rsidRPr="003E4074">
        <w:rPr>
          <w:rStyle w:val="apple-converted-space"/>
          <w:highlight w:val="red"/>
        </w:rPr>
        <w:t>%s\n",who</w:t>
      </w:r>
      <w:r w:rsidRPr="003E4074">
        <w:rPr>
          <w:rStyle w:val="apple-converted-space"/>
        </w:rPr>
        <w:t>);</w:t>
      </w:r>
    </w:p>
    <w:p w14:paraId="3684317C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>}</w:t>
      </w:r>
    </w:p>
    <w:p w14:paraId="086B34FF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</w:p>
    <w:p w14:paraId="13DCD10A" w14:textId="77777777" w:rsidR="003E4074" w:rsidRPr="003E4074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>module_init(hello_init);</w:t>
      </w:r>
    </w:p>
    <w:p w14:paraId="534C88AE" w14:textId="194C1B2A" w:rsidR="00041D3A" w:rsidRDefault="003E4074" w:rsidP="001E0A95">
      <w:pPr>
        <w:pStyle w:val="p1"/>
        <w:ind w:left="1080"/>
        <w:rPr>
          <w:rStyle w:val="apple-converted-space"/>
        </w:rPr>
      </w:pPr>
      <w:r w:rsidRPr="003E4074">
        <w:rPr>
          <w:rStyle w:val="apple-converted-space"/>
        </w:rPr>
        <w:t>module_exit(hello_exit);</w:t>
      </w:r>
    </w:p>
    <w:p w14:paraId="17BAEC62" w14:textId="77777777" w:rsidR="003E4074" w:rsidRDefault="003E4074" w:rsidP="003E4074">
      <w:pPr>
        <w:pStyle w:val="p1"/>
        <w:ind w:left="720"/>
        <w:rPr>
          <w:rStyle w:val="apple-converted-space"/>
        </w:rPr>
      </w:pPr>
    </w:p>
    <w:p w14:paraId="3C732FB0" w14:textId="0260425B" w:rsidR="007A31BF" w:rsidRPr="001E0A95" w:rsidRDefault="0035583E" w:rsidP="007A31BF">
      <w:pPr>
        <w:pStyle w:val="p1"/>
        <w:numPr>
          <w:ilvl w:val="0"/>
          <w:numId w:val="9"/>
        </w:numPr>
        <w:rPr>
          <w:rStyle w:val="apple-converted-space"/>
          <w:sz w:val="22"/>
          <w:szCs w:val="22"/>
        </w:rPr>
      </w:pPr>
      <w:r w:rsidRPr="001E0A95">
        <w:rPr>
          <w:rStyle w:val="apple-converted-space"/>
          <w:sz w:val="22"/>
          <w:szCs w:val="22"/>
        </w:rPr>
        <w:t xml:space="preserve">lsmod </w:t>
      </w:r>
      <w:r w:rsidR="001E0A95">
        <w:rPr>
          <w:rStyle w:val="apple-converted-space"/>
          <w:sz w:val="22"/>
          <w:szCs w:val="22"/>
        </w:rPr>
        <w:t xml:space="preserve">call </w:t>
      </w:r>
      <w:r w:rsidRPr="001E0A95">
        <w:rPr>
          <w:rStyle w:val="apple-converted-space"/>
          <w:sz w:val="22"/>
          <w:szCs w:val="22"/>
        </w:rPr>
        <w:t xml:space="preserve">needs to be updated as well. </w:t>
      </w:r>
    </w:p>
    <w:p w14:paraId="4A8E1EB9" w14:textId="6AC48393" w:rsidR="0035583E" w:rsidRDefault="0035583E" w:rsidP="0035583E">
      <w:pPr>
        <w:pStyle w:val="p1"/>
        <w:ind w:left="1080"/>
        <w:rPr>
          <w:rStyle w:val="apple-converted-space"/>
        </w:rPr>
      </w:pPr>
      <w:r w:rsidRPr="0035583E">
        <w:rPr>
          <w:rStyle w:val="apple-converted-space"/>
        </w:rPr>
        <w:t>insmod ./$(TARGET_MODULE).ko who=$(who)</w:t>
      </w:r>
    </w:p>
    <w:p w14:paraId="0FF89FBB" w14:textId="77777777" w:rsidR="0035583E" w:rsidRDefault="0035583E" w:rsidP="0035583E">
      <w:pPr>
        <w:pStyle w:val="p1"/>
        <w:ind w:left="1080"/>
        <w:rPr>
          <w:rStyle w:val="apple-converted-space"/>
        </w:rPr>
      </w:pPr>
    </w:p>
    <w:p w14:paraId="5014900A" w14:textId="00526DAB" w:rsidR="0035583E" w:rsidRDefault="0035583E" w:rsidP="0035583E">
      <w:pPr>
        <w:pStyle w:val="p1"/>
        <w:ind w:left="1080"/>
        <w:rPr>
          <w:rStyle w:val="apple-converted-space"/>
        </w:rPr>
      </w:pPr>
      <w:r>
        <w:rPr>
          <w:rStyle w:val="apple-converted-space"/>
        </w:rPr>
        <w:t>I test it with “sudo make load who=</w:t>
      </w:r>
      <w:r w:rsidR="00D744A9">
        <w:rPr>
          <w:rStyle w:val="apple-converted-space"/>
        </w:rPr>
        <w:t>``SHUHAO</w:t>
      </w:r>
      <w:r>
        <w:rPr>
          <w:rStyle w:val="apple-converted-space"/>
        </w:rPr>
        <w:t>ZHANG”, “sudo make unload</w:t>
      </w:r>
      <w:r w:rsidR="00D744A9">
        <w:rPr>
          <w:rStyle w:val="apple-converted-space"/>
        </w:rPr>
        <w:t>”</w:t>
      </w:r>
      <w:r>
        <w:rPr>
          <w:rStyle w:val="apple-converted-space"/>
        </w:rPr>
        <w:t xml:space="preserve">. </w:t>
      </w:r>
      <w:r w:rsidR="00725182">
        <w:rPr>
          <w:rStyle w:val="apple-converted-space"/>
        </w:rPr>
        <w:t xml:space="preserve">I clean dmesg first by </w:t>
      </w:r>
      <w:r w:rsidR="00725182" w:rsidRPr="00725182">
        <w:rPr>
          <w:rStyle w:val="apple-converted-space"/>
          <w:b/>
        </w:rPr>
        <w:t>dmesg –c</w:t>
      </w:r>
      <w:r w:rsidR="00725182">
        <w:rPr>
          <w:rStyle w:val="apple-converted-space"/>
        </w:rPr>
        <w:t xml:space="preserve"> </w:t>
      </w:r>
      <w:r>
        <w:rPr>
          <w:rStyle w:val="apple-converted-space"/>
        </w:rPr>
        <w:t xml:space="preserve">The following screens shot shows the results of </w:t>
      </w:r>
      <w:r w:rsidRPr="0035583E">
        <w:rPr>
          <w:rStyle w:val="apple-converted-space"/>
          <w:b/>
        </w:rPr>
        <w:t>dmesg</w:t>
      </w:r>
      <w:r>
        <w:rPr>
          <w:rStyle w:val="apple-converted-space"/>
        </w:rPr>
        <w:t>.</w:t>
      </w:r>
    </w:p>
    <w:p w14:paraId="41DE588D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09F7FB9C" w14:textId="07046A8F" w:rsidR="001E0A95" w:rsidRDefault="00725182" w:rsidP="0035583E">
      <w:pPr>
        <w:pStyle w:val="p1"/>
        <w:ind w:left="1080"/>
        <w:rPr>
          <w:rStyle w:val="apple-converted-space"/>
        </w:rPr>
      </w:pPr>
      <w:r w:rsidRPr="00725182">
        <w:rPr>
          <w:rStyle w:val="apple-converted-space"/>
        </w:rPr>
        <w:drawing>
          <wp:inline distT="0" distB="0" distL="0" distR="0" wp14:anchorId="4F78A213" wp14:editId="7063710B">
            <wp:extent cx="5727700" cy="1189990"/>
            <wp:effectExtent l="0" t="0" r="1270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D444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0A862E77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58B14526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31FCFC96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5172CE93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3C6BAD34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09E06887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0116C535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619844A3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298E1EDF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4C432767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474B84D1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37331D11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3EEEF888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70C14DB3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42CEB321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0EBAD06F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2FDAE4D4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7B895CD3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5FBAF340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2212CDF8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46747644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7CE9DA01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325D4742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23B6AC4E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097C46BF" w14:textId="77777777" w:rsidR="001E0A95" w:rsidRDefault="001E0A95" w:rsidP="0035583E">
      <w:pPr>
        <w:pStyle w:val="p1"/>
        <w:ind w:left="1080"/>
        <w:rPr>
          <w:rStyle w:val="apple-converted-space"/>
        </w:rPr>
      </w:pPr>
    </w:p>
    <w:p w14:paraId="7CC3DD95" w14:textId="28195A79" w:rsidR="006220D8" w:rsidRPr="00D96A35" w:rsidRDefault="006220D8" w:rsidP="006220D8">
      <w:pPr>
        <w:pStyle w:val="Heading2"/>
      </w:pPr>
      <w:r w:rsidRPr="00D96A35">
        <w:t xml:space="preserve">Question </w:t>
      </w:r>
      <w:r>
        <w:t>2</w:t>
      </w:r>
      <w:r w:rsidRPr="00D96A35">
        <w:t>:</w:t>
      </w:r>
    </w:p>
    <w:p w14:paraId="36D0466E" w14:textId="52477695" w:rsidR="00DC327D" w:rsidRPr="00725182" w:rsidRDefault="006220D8" w:rsidP="00535BD6">
      <w:pPr>
        <w:pStyle w:val="p2"/>
        <w:numPr>
          <w:ilvl w:val="0"/>
          <w:numId w:val="12"/>
        </w:numPr>
        <w:rPr>
          <w:rStyle w:val="apple-converted-space"/>
          <w:sz w:val="24"/>
          <w:szCs w:val="24"/>
        </w:rPr>
      </w:pPr>
      <w:r w:rsidRPr="006A3B3E">
        <w:rPr>
          <w:rStyle w:val="apple-converted-space"/>
          <w:sz w:val="24"/>
        </w:rPr>
        <w:t xml:space="preserve"> </w:t>
      </w:r>
      <w:r w:rsidR="00DC327D" w:rsidRPr="00725182">
        <w:rPr>
          <w:sz w:val="24"/>
          <w:szCs w:val="24"/>
        </w:rPr>
        <w:t>Give the mknod command you use.</w:t>
      </w:r>
      <w:r w:rsidR="00DC327D" w:rsidRPr="00725182">
        <w:rPr>
          <w:rStyle w:val="apple-converted-space"/>
          <w:sz w:val="24"/>
          <w:szCs w:val="24"/>
        </w:rPr>
        <w:t> </w:t>
      </w:r>
    </w:p>
    <w:p w14:paraId="15907E64" w14:textId="57D4D762" w:rsidR="006A3B3E" w:rsidRPr="00725182" w:rsidRDefault="00C404EA" w:rsidP="006A3B3E">
      <w:pPr>
        <w:pStyle w:val="p2"/>
        <w:ind w:left="1080"/>
        <w:rPr>
          <w:sz w:val="22"/>
          <w:szCs w:val="22"/>
        </w:rPr>
      </w:pPr>
      <w:r>
        <w:t xml:space="preserve"> </w:t>
      </w:r>
      <w:r w:rsidRPr="00725182">
        <w:rPr>
          <w:sz w:val="22"/>
          <w:szCs w:val="22"/>
        </w:rPr>
        <w:t xml:space="preserve">``sudo mknod /dev/chardev c </w:t>
      </w:r>
      <w:r w:rsidRPr="00725182">
        <w:rPr>
          <w:b/>
          <w:sz w:val="22"/>
          <w:szCs w:val="22"/>
        </w:rPr>
        <w:t>245</w:t>
      </w:r>
      <w:r w:rsidRPr="00725182">
        <w:rPr>
          <w:sz w:val="22"/>
          <w:szCs w:val="22"/>
        </w:rPr>
        <w:t xml:space="preserve"> 0”. Note that, I use dynamic assigning major </w:t>
      </w:r>
      <w:r w:rsidR="00A65DA9" w:rsidRPr="00725182">
        <w:rPr>
          <w:sz w:val="22"/>
          <w:szCs w:val="22"/>
        </w:rPr>
        <w:t>version instead of fixing at 61, which avoids potential conflict with other device drivers.</w:t>
      </w:r>
    </w:p>
    <w:p w14:paraId="04E887D4" w14:textId="7CC0BDD6" w:rsidR="00A65DA9" w:rsidRDefault="00AA118A" w:rsidP="00A65DA9">
      <w:pPr>
        <w:pStyle w:val="p1"/>
        <w:numPr>
          <w:ilvl w:val="0"/>
          <w:numId w:val="12"/>
        </w:numPr>
      </w:pPr>
      <w:r w:rsidRPr="00725182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FF698F5" wp14:editId="3DB082C3">
                <wp:simplePos x="0" y="0"/>
                <wp:positionH relativeFrom="column">
                  <wp:posOffset>622037</wp:posOffset>
                </wp:positionH>
                <wp:positionV relativeFrom="paragraph">
                  <wp:posOffset>1159649</wp:posOffset>
                </wp:positionV>
                <wp:extent cx="5727700" cy="215900"/>
                <wp:effectExtent l="25400" t="25400" r="38100" b="381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700" cy="2159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139BD3" id="Rectangle 12" o:spid="_x0000_s1026" style="position:absolute;margin-left:49pt;margin-top:91.3pt;width:451pt;height:1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" filled="f" strokecolor="red" strokeweight="4.5pt"/>
            </w:pict>
          </mc:Fallback>
        </mc:AlternateContent>
      </w:r>
      <w:r w:rsidR="00A65DA9" w:rsidRPr="00725182">
        <w:rPr>
          <w:sz w:val="24"/>
          <w:szCs w:val="24"/>
        </w:rPr>
        <w:t>Give the screenshot of your device with “</w:t>
      </w:r>
      <w:r w:rsidR="00A65DA9" w:rsidRPr="00725182">
        <w:rPr>
          <w:rStyle w:val="s1"/>
          <w:sz w:val="24"/>
          <w:szCs w:val="24"/>
        </w:rPr>
        <w:t>ls -l /dev</w:t>
      </w:r>
      <w:r w:rsidR="00A65DA9" w:rsidRPr="00725182">
        <w:rPr>
          <w:sz w:val="24"/>
          <w:szCs w:val="24"/>
        </w:rPr>
        <w:t>” command and highlight your device</w:t>
      </w:r>
      <w:r w:rsidR="00A65DA9" w:rsidRPr="00725182">
        <w:rPr>
          <w:sz w:val="24"/>
          <w:szCs w:val="24"/>
        </w:rPr>
        <w:t>.</w:t>
      </w:r>
      <w:r w:rsidRPr="00AA118A">
        <w:rPr>
          <w:noProof/>
        </w:rPr>
        <w:t xml:space="preserve"> </w:t>
      </w:r>
      <w:r w:rsidR="00A65DA9" w:rsidRPr="00A65DA9">
        <w:drawing>
          <wp:inline distT="0" distB="0" distL="0" distR="0" wp14:anchorId="314A4495" wp14:editId="65B66C01">
            <wp:extent cx="5727700" cy="264541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39D9" w14:textId="00B7DD93" w:rsidR="00DC327D" w:rsidRPr="00725182" w:rsidRDefault="00AA118A" w:rsidP="00AA118A">
      <w:pPr>
        <w:pStyle w:val="p1"/>
        <w:numPr>
          <w:ilvl w:val="0"/>
          <w:numId w:val="12"/>
        </w:numPr>
        <w:rPr>
          <w:rStyle w:val="apple-converted-space"/>
          <w:sz w:val="24"/>
          <w:szCs w:val="24"/>
        </w:rPr>
      </w:pPr>
      <w:r w:rsidRPr="00725182">
        <w:rPr>
          <w:sz w:val="24"/>
          <w:szCs w:val="24"/>
        </w:rPr>
        <w:t>Give the codes of read and write functions that you implemented and the screenshots of the four testing cases.</w:t>
      </w:r>
      <w:r w:rsidRPr="00725182">
        <w:rPr>
          <w:rStyle w:val="apple-converted-space"/>
          <w:sz w:val="24"/>
          <w:szCs w:val="24"/>
        </w:rPr>
        <w:t> </w:t>
      </w:r>
    </w:p>
    <w:p w14:paraId="15945AF6" w14:textId="7D7BEC3A" w:rsidR="008C3DFF" w:rsidRPr="00415CCE" w:rsidRDefault="00AB1341" w:rsidP="008C3DFF">
      <w:pPr>
        <w:pStyle w:val="p1"/>
        <w:ind w:left="1080"/>
        <w:rPr>
          <w:rStyle w:val="apple-converted-space"/>
          <w:b/>
        </w:rPr>
      </w:pPr>
      <w:r w:rsidRPr="00415CCE">
        <w:rPr>
          <w:rStyle w:val="apple-converted-space"/>
          <w:b/>
        </w:rPr>
        <w:t>READ:</w:t>
      </w:r>
    </w:p>
    <w:p w14:paraId="1686AF05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>ssize_t onebyte_read(struct file *filep, char *buf, size_t count, loff_t *f_pos)</w:t>
      </w:r>
    </w:p>
    <w:p w14:paraId="47F510B5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>{</w:t>
      </w:r>
    </w:p>
    <w:p w14:paraId="1F8ECAF2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>/*please complete the function on your own*/</w:t>
      </w:r>
    </w:p>
    <w:p w14:paraId="440C5B90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int bytes_read = 0;</w:t>
      </w:r>
    </w:p>
    <w:p w14:paraId="29217F40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</w:r>
      <w:r w:rsidRPr="00725182">
        <w:rPr>
          <w:rStyle w:val="apple-converted-space"/>
          <w:highlight w:val="lightGray"/>
        </w:rPr>
        <w:tab/>
      </w:r>
      <w:r w:rsidRPr="00725182">
        <w:rPr>
          <w:rStyle w:val="apple-converted-space"/>
          <w:highlight w:val="lightGray"/>
        </w:rPr>
        <w:tab/>
      </w:r>
    </w:p>
    <w:p w14:paraId="051B8F39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/* Check if the buffer has been written */</w:t>
      </w:r>
    </w:p>
    <w:p w14:paraId="0D523070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if(*buf != 0){</w:t>
      </w:r>
    </w:p>
    <w:p w14:paraId="2518EB0B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 xml:space="preserve">   return 0;</w:t>
      </w:r>
      <w:r w:rsidRPr="00725182">
        <w:rPr>
          <w:rStyle w:val="apple-converted-space"/>
          <w:highlight w:val="lightGray"/>
        </w:rPr>
        <w:tab/>
      </w:r>
    </w:p>
    <w:p w14:paraId="47FDBADF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}</w:t>
      </w:r>
    </w:p>
    <w:p w14:paraId="6BF6C77D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copy_to_user(buf, onebyte_data, sizeof(char));</w:t>
      </w:r>
      <w:r w:rsidRPr="00725182">
        <w:rPr>
          <w:rStyle w:val="apple-converted-space"/>
          <w:highlight w:val="lightGray"/>
        </w:rPr>
        <w:tab/>
      </w:r>
    </w:p>
    <w:p w14:paraId="754FF560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bytes_read ++;</w:t>
      </w:r>
    </w:p>
    <w:p w14:paraId="17856488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return bytes_read;</w:t>
      </w:r>
    </w:p>
    <w:p w14:paraId="1BFABEF1" w14:textId="736E643C" w:rsidR="00AB1341" w:rsidRDefault="00415CCE" w:rsidP="00415CCE">
      <w:pPr>
        <w:pStyle w:val="p1"/>
        <w:ind w:left="1080"/>
        <w:rPr>
          <w:rStyle w:val="apple-converted-space"/>
        </w:rPr>
      </w:pPr>
      <w:r w:rsidRPr="00725182">
        <w:rPr>
          <w:rStyle w:val="apple-converted-space"/>
          <w:highlight w:val="lightGray"/>
        </w:rPr>
        <w:t>}</w:t>
      </w:r>
    </w:p>
    <w:p w14:paraId="6D083FCA" w14:textId="6BF99445" w:rsidR="00415CCE" w:rsidRPr="00415CCE" w:rsidRDefault="00415CCE" w:rsidP="00415CCE">
      <w:pPr>
        <w:pStyle w:val="p1"/>
        <w:ind w:left="1080"/>
        <w:rPr>
          <w:rStyle w:val="apple-converted-space"/>
          <w:b/>
        </w:rPr>
      </w:pPr>
      <w:r w:rsidRPr="00415CCE">
        <w:rPr>
          <w:rStyle w:val="apple-converted-space"/>
          <w:b/>
        </w:rPr>
        <w:t>WRITE:</w:t>
      </w:r>
    </w:p>
    <w:p w14:paraId="51141E4C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>ssize_t onebyte_write(struct file *filep, const char *buf, size_t count, loff_t *f_pos)</w:t>
      </w:r>
    </w:p>
    <w:p w14:paraId="0BDB39EE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>{</w:t>
      </w:r>
    </w:p>
    <w:p w14:paraId="744A1DA6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>/*please complete the function on your own*/</w:t>
      </w:r>
    </w:p>
    <w:p w14:paraId="5A60605D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</w:p>
    <w:p w14:paraId="3E5DC1C0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>/**</w:t>
      </w:r>
    </w:p>
    <w:p w14:paraId="2DDEC728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 copy_from_user: Returns number of bytes that could not be copied. On success, this will be zero.</w:t>
      </w:r>
    </w:p>
    <w:p w14:paraId="568B0C4B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</w:t>
      </w:r>
    </w:p>
    <w:p w14:paraId="2F636D04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 to</w:t>
      </w:r>
    </w:p>
    <w:p w14:paraId="145A0F24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 Destination address, in kernel space.</w:t>
      </w:r>
    </w:p>
    <w:p w14:paraId="5E03A601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</w:t>
      </w:r>
    </w:p>
    <w:p w14:paraId="4D044A9B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 from</w:t>
      </w:r>
    </w:p>
    <w:p w14:paraId="38AEF8C5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 Source address, in user space.</w:t>
      </w:r>
    </w:p>
    <w:p w14:paraId="7AE858E1" w14:textId="5A5A145D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</w:t>
      </w:r>
    </w:p>
    <w:p w14:paraId="3EA6B171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 Number of bytes to copy.</w:t>
      </w:r>
    </w:p>
    <w:p w14:paraId="1BF1FFB7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 xml:space="preserve"> */</w:t>
      </w:r>
    </w:p>
    <w:p w14:paraId="2DEBC3C8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int bytes_write=0;</w:t>
      </w:r>
    </w:p>
    <w:p w14:paraId="48C2A141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copy_from_user(onebyte_data, buf, sizeof(char));</w:t>
      </w:r>
    </w:p>
    <w:p w14:paraId="6DB10D08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</w:p>
    <w:p w14:paraId="3C4DE49E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/* Check the length of the bytes that cannot be written*/</w:t>
      </w:r>
    </w:p>
    <w:p w14:paraId="13484CDB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if(count&gt; sizeof(char))</w:t>
      </w:r>
    </w:p>
    <w:p w14:paraId="57B91DA9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{</w:t>
      </w:r>
    </w:p>
    <w:p w14:paraId="73B3CDC2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</w:r>
      <w:r w:rsidRPr="00725182">
        <w:rPr>
          <w:rStyle w:val="apple-converted-space"/>
          <w:highlight w:val="lightGray"/>
        </w:rPr>
        <w:tab/>
        <w:t>printk(KERN_ALERT "No space left on device\n");</w:t>
      </w:r>
    </w:p>
    <w:p w14:paraId="53E984DC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</w:r>
      <w:r w:rsidRPr="00725182">
        <w:rPr>
          <w:rStyle w:val="apple-converted-space"/>
          <w:highlight w:val="lightGray"/>
        </w:rPr>
        <w:tab/>
        <w:t>/*Return Linux System Error&lt;28&gt;: No space left on device */</w:t>
      </w:r>
    </w:p>
    <w:p w14:paraId="409ACFA7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</w:r>
      <w:r w:rsidRPr="00725182">
        <w:rPr>
          <w:rStyle w:val="apple-converted-space"/>
          <w:highlight w:val="lightGray"/>
        </w:rPr>
        <w:tab/>
        <w:t xml:space="preserve">return -ENOSPC; </w:t>
      </w:r>
    </w:p>
    <w:p w14:paraId="0E1D0A72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}</w:t>
      </w:r>
    </w:p>
    <w:p w14:paraId="0B26638D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bytes_write++;</w:t>
      </w:r>
    </w:p>
    <w:p w14:paraId="5AC5CB2C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  <w:r w:rsidRPr="00725182">
        <w:rPr>
          <w:rStyle w:val="apple-converted-space"/>
          <w:highlight w:val="lightGray"/>
        </w:rPr>
        <w:tab/>
        <w:t>return bytes_write;</w:t>
      </w:r>
    </w:p>
    <w:p w14:paraId="7110449A" w14:textId="77777777" w:rsidR="00415CCE" w:rsidRPr="00725182" w:rsidRDefault="00415CCE" w:rsidP="00415CCE">
      <w:pPr>
        <w:pStyle w:val="p1"/>
        <w:ind w:left="1080"/>
        <w:rPr>
          <w:rStyle w:val="apple-converted-space"/>
          <w:highlight w:val="lightGray"/>
        </w:rPr>
      </w:pPr>
    </w:p>
    <w:p w14:paraId="17106B85" w14:textId="1824BE2F" w:rsidR="00415CCE" w:rsidRDefault="00415CCE" w:rsidP="00415CCE">
      <w:pPr>
        <w:pStyle w:val="p1"/>
        <w:ind w:left="1080"/>
        <w:rPr>
          <w:rStyle w:val="apple-converted-space"/>
        </w:rPr>
      </w:pPr>
      <w:r w:rsidRPr="00725182">
        <w:rPr>
          <w:rStyle w:val="apple-converted-space"/>
          <w:highlight w:val="lightGray"/>
        </w:rPr>
        <w:t>}</w:t>
      </w:r>
    </w:p>
    <w:p w14:paraId="70841B18" w14:textId="77777777" w:rsidR="00415CCE" w:rsidRDefault="00415CCE" w:rsidP="00415CCE">
      <w:pPr>
        <w:pStyle w:val="p1"/>
        <w:ind w:left="1080"/>
        <w:rPr>
          <w:rStyle w:val="apple-converted-space"/>
        </w:rPr>
      </w:pPr>
    </w:p>
    <w:p w14:paraId="68853732" w14:textId="055E02DF" w:rsidR="00AB1341" w:rsidRPr="00AA118A" w:rsidRDefault="00AB1341" w:rsidP="008C3DFF">
      <w:pPr>
        <w:pStyle w:val="p1"/>
        <w:ind w:left="1080"/>
        <w:rPr>
          <w:rStyle w:val="apple-converted-space"/>
        </w:rPr>
      </w:pPr>
      <w:r w:rsidRPr="00AB1341">
        <w:rPr>
          <w:rStyle w:val="apple-converted-space"/>
        </w:rPr>
        <w:drawing>
          <wp:inline distT="0" distB="0" distL="0" distR="0" wp14:anchorId="02A0D160" wp14:editId="10A4C3DD">
            <wp:extent cx="5727700" cy="4864735"/>
            <wp:effectExtent l="0" t="0" r="1270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DF84" w14:textId="77777777" w:rsidR="00F706D5" w:rsidRPr="002A0310" w:rsidRDefault="00F706D5" w:rsidP="00BF36D0">
      <w:pPr>
        <w:ind w:firstLine="360"/>
        <w:rPr>
          <w:rStyle w:val="SubtleEmphasis"/>
          <w:rFonts w:ascii="Calibri" w:hAnsi="Calibri" w:cs="Times New Roman"/>
          <w:i w:val="0"/>
          <w:iCs w:val="0"/>
          <w:color w:val="auto"/>
          <w:sz w:val="17"/>
          <w:szCs w:val="17"/>
          <w:lang w:eastAsia="zh-CN"/>
        </w:rPr>
      </w:pPr>
    </w:p>
    <w:p w14:paraId="0D2419E9" w14:textId="184FCF8F" w:rsidR="001E0A95" w:rsidRDefault="001E0A95" w:rsidP="007A0CA5">
      <w:pPr>
        <w:rPr>
          <w:lang w:val="en-US" w:eastAsia="zh-CN"/>
        </w:rPr>
      </w:pPr>
    </w:p>
    <w:p w14:paraId="6B2B724E" w14:textId="77777777" w:rsidR="001E0A95" w:rsidRDefault="001E0A95" w:rsidP="001E0A95">
      <w:pPr>
        <w:rPr>
          <w:lang w:val="en-US" w:eastAsia="zh-CN"/>
        </w:rPr>
      </w:pPr>
    </w:p>
    <w:p w14:paraId="7545D8E3" w14:textId="77777777" w:rsidR="00725182" w:rsidRDefault="00725182" w:rsidP="001E0A95">
      <w:pPr>
        <w:rPr>
          <w:lang w:val="en-US" w:eastAsia="zh-CN"/>
        </w:rPr>
      </w:pPr>
    </w:p>
    <w:p w14:paraId="139E7D45" w14:textId="77777777" w:rsidR="00725182" w:rsidRDefault="00725182" w:rsidP="001E0A95">
      <w:pPr>
        <w:rPr>
          <w:lang w:val="en-US" w:eastAsia="zh-CN"/>
        </w:rPr>
      </w:pPr>
    </w:p>
    <w:p w14:paraId="42388B38" w14:textId="77777777" w:rsidR="00725182" w:rsidRDefault="00725182" w:rsidP="001E0A95">
      <w:pPr>
        <w:rPr>
          <w:lang w:val="en-US" w:eastAsia="zh-CN"/>
        </w:rPr>
      </w:pPr>
    </w:p>
    <w:p w14:paraId="0E41C44E" w14:textId="77777777" w:rsidR="00725182" w:rsidRDefault="00725182" w:rsidP="001E0A95">
      <w:pPr>
        <w:rPr>
          <w:lang w:val="en-US" w:eastAsia="zh-CN"/>
        </w:rPr>
      </w:pPr>
    </w:p>
    <w:p w14:paraId="0C149977" w14:textId="77777777" w:rsidR="00725182" w:rsidRPr="001E0A95" w:rsidRDefault="00725182" w:rsidP="001E0A95">
      <w:pPr>
        <w:rPr>
          <w:lang w:val="en-US" w:eastAsia="zh-CN"/>
        </w:rPr>
      </w:pPr>
    </w:p>
    <w:p w14:paraId="632F7580" w14:textId="77777777" w:rsidR="001E0A95" w:rsidRPr="001E0A95" w:rsidRDefault="001E0A95" w:rsidP="001E0A95">
      <w:pPr>
        <w:rPr>
          <w:lang w:val="en-US" w:eastAsia="zh-CN"/>
        </w:rPr>
      </w:pPr>
    </w:p>
    <w:p w14:paraId="48DA65A9" w14:textId="7D809F7B" w:rsidR="001E0A95" w:rsidRDefault="001E0A95" w:rsidP="001E0A95">
      <w:pPr>
        <w:rPr>
          <w:lang w:val="en-US" w:eastAsia="zh-CN"/>
        </w:rPr>
      </w:pPr>
      <w:r>
        <w:rPr>
          <w:lang w:val="en-US" w:eastAsia="zh-CN"/>
        </w:rPr>
        <w:t>The following is the screenshot of github commit. The last two commit is made inside the virtual machine.</w:t>
      </w:r>
    </w:p>
    <w:p w14:paraId="6C991460" w14:textId="2917DE03" w:rsidR="007A0CA5" w:rsidRDefault="001E0A95" w:rsidP="001E0A95">
      <w:pPr>
        <w:jc w:val="center"/>
        <w:rPr>
          <w:lang w:val="en-US" w:eastAsia="zh-CN"/>
        </w:rPr>
      </w:pPr>
      <w:r w:rsidRPr="001E0A95">
        <w:rPr>
          <w:lang w:val="en-US" w:eastAsia="zh-CN"/>
        </w:rPr>
        <w:drawing>
          <wp:inline distT="0" distB="0" distL="0" distR="0" wp14:anchorId="13ACD110" wp14:editId="37082238">
            <wp:extent cx="5727700" cy="447929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68C8" w14:textId="522D971F" w:rsidR="00725182" w:rsidRDefault="00725182" w:rsidP="00725182">
      <w:pPr>
        <w:pStyle w:val="Subtitle"/>
        <w:jc w:val="center"/>
        <w:rPr>
          <w:lang w:val="en-US" w:eastAsia="zh-CN"/>
        </w:rPr>
      </w:pPr>
      <w:r>
        <w:rPr>
          <w:lang w:val="en-US" w:eastAsia="zh-CN"/>
        </w:rPr>
        <w:t>APPENDIX</w:t>
      </w:r>
    </w:p>
    <w:p w14:paraId="622BA4C0" w14:textId="1187D577" w:rsidR="00725182" w:rsidRDefault="00725182" w:rsidP="00725182">
      <w:pPr>
        <w:rPr>
          <w:lang w:val="en-US" w:eastAsia="zh-CN"/>
        </w:rPr>
      </w:pPr>
      <w:r>
        <w:rPr>
          <w:lang w:val="en-US" w:eastAsia="zh-CN"/>
        </w:rPr>
        <w:t>The following are the source code I used in this project, I have highlighted the changes or important code lines</w:t>
      </w:r>
      <w:bookmarkStart w:id="0" w:name="_GoBack"/>
      <w:bookmarkEnd w:id="0"/>
      <w:r>
        <w:rPr>
          <w:lang w:val="en-US" w:eastAsia="zh-CN"/>
        </w:rPr>
        <w:t xml:space="preserve"> in red.</w:t>
      </w:r>
    </w:p>
    <w:p w14:paraId="3F5C4246" w14:textId="77777777" w:rsidR="00725182" w:rsidRPr="00725182" w:rsidRDefault="00725182" w:rsidP="00725182">
      <w:pPr>
        <w:rPr>
          <w:lang w:val="en-US" w:eastAsia="zh-CN"/>
        </w:rPr>
      </w:pPr>
    </w:p>
    <w:p w14:paraId="3A0B71A1" w14:textId="152387B3" w:rsidR="00725182" w:rsidRDefault="00725182" w:rsidP="00725182">
      <w:pPr>
        <w:rPr>
          <w:b/>
          <w:lang w:val="en-US" w:eastAsia="zh-CN"/>
        </w:rPr>
      </w:pPr>
      <w:r w:rsidRPr="00725182">
        <w:rPr>
          <w:b/>
          <w:lang w:val="en-US" w:eastAsia="zh-CN"/>
        </w:rPr>
        <w:t>Chardev.c</w:t>
      </w:r>
    </w:p>
    <w:p w14:paraId="0BB5DDEE" w14:textId="77777777" w:rsidR="00725182" w:rsidRPr="00725182" w:rsidRDefault="00725182" w:rsidP="00725182">
      <w:pPr>
        <w:rPr>
          <w:b/>
          <w:lang w:val="en-US" w:eastAsia="zh-CN"/>
        </w:rPr>
      </w:pPr>
    </w:p>
    <w:p w14:paraId="74DDA166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&lt;linux/module.h&gt;</w:t>
      </w:r>
    </w:p>
    <w:p w14:paraId="7585C129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&lt;linux/kernel.h&gt;</w:t>
      </w:r>
    </w:p>
    <w:p w14:paraId="27502C85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&lt;linux/init.h&gt;</w:t>
      </w:r>
    </w:p>
    <w:p w14:paraId="49C8B01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&lt;linux/slab.h&gt;</w:t>
      </w:r>
    </w:p>
    <w:p w14:paraId="3317A6DD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&lt;linux/errno.h&gt;</w:t>
      </w:r>
    </w:p>
    <w:p w14:paraId="2D693D95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&lt;linux/types.h&gt;</w:t>
      </w:r>
    </w:p>
    <w:p w14:paraId="396C5A0A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&lt;linux/fs.h&gt;</w:t>
      </w:r>
    </w:p>
    <w:p w14:paraId="0CC7147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&lt;linux/proc_fs.h&gt;</w:t>
      </w:r>
    </w:p>
    <w:p w14:paraId="4C68E31C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&lt;asm/uaccess.h&gt;</w:t>
      </w:r>
    </w:p>
    <w:p w14:paraId="6EDD86C1" w14:textId="77777777" w:rsidR="00725182" w:rsidRPr="00725182" w:rsidRDefault="00725182" w:rsidP="00725182">
      <w:pPr>
        <w:rPr>
          <w:color w:val="000000" w:themeColor="text1"/>
          <w:lang w:val="en-US" w:eastAsia="zh-CN"/>
        </w:rPr>
      </w:pPr>
      <w:r w:rsidRPr="00725182">
        <w:rPr>
          <w:color w:val="000000" w:themeColor="text1"/>
          <w:highlight w:val="red"/>
          <w:lang w:val="en-US" w:eastAsia="zh-CN"/>
        </w:rPr>
        <w:t>#include &lt;linux/uaccess.h&gt;</w:t>
      </w:r>
    </w:p>
    <w:p w14:paraId="4387954C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#define MAJOR_NUMBER 61/* forward declaration */</w:t>
      </w:r>
    </w:p>
    <w:p w14:paraId="43774FC3" w14:textId="77777777" w:rsidR="00725182" w:rsidRPr="00725182" w:rsidRDefault="00725182" w:rsidP="00725182">
      <w:pPr>
        <w:rPr>
          <w:lang w:val="en-US" w:eastAsia="zh-CN"/>
        </w:rPr>
      </w:pPr>
    </w:p>
    <w:p w14:paraId="533BCCCC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>static int Major;</w:t>
      </w:r>
      <w:r w:rsidRPr="00725182">
        <w:rPr>
          <w:highlight w:val="red"/>
          <w:lang w:val="en-US" w:eastAsia="zh-CN"/>
        </w:rPr>
        <w:tab/>
      </w:r>
      <w:r w:rsidRPr="00725182">
        <w:rPr>
          <w:highlight w:val="red"/>
          <w:lang w:val="en-US" w:eastAsia="zh-CN"/>
        </w:rPr>
        <w:tab/>
        <w:t>/* Major number assigned to our device driver */</w:t>
      </w:r>
    </w:p>
    <w:p w14:paraId="382C8999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highlight w:val="red"/>
          <w:lang w:val="en-US" w:eastAsia="zh-CN"/>
        </w:rPr>
        <w:t>#define DEVICE_NAME "chardev"</w:t>
      </w:r>
      <w:r w:rsidRPr="00725182">
        <w:rPr>
          <w:highlight w:val="red"/>
          <w:lang w:val="en-US" w:eastAsia="zh-CN"/>
        </w:rPr>
        <w:tab/>
        <w:t>/* Dev name as it appears in /proc/devices   */</w:t>
      </w:r>
    </w:p>
    <w:p w14:paraId="1FA7841B" w14:textId="77777777" w:rsidR="00725182" w:rsidRPr="00725182" w:rsidRDefault="00725182" w:rsidP="00725182">
      <w:pPr>
        <w:rPr>
          <w:lang w:val="en-US" w:eastAsia="zh-CN"/>
        </w:rPr>
      </w:pPr>
    </w:p>
    <w:p w14:paraId="7883CB42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int onebyte_open(struct inode *inode, struct file *filep);</w:t>
      </w:r>
    </w:p>
    <w:p w14:paraId="73199FC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int onebyte_release(struct inode *inode, struct file *filep);</w:t>
      </w:r>
    </w:p>
    <w:p w14:paraId="3914935A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ssize_t onebyte_read(struct file *filep, </w:t>
      </w:r>
    </w:p>
    <w:p w14:paraId="6565C4BA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char *buf, size_t count, </w:t>
      </w:r>
    </w:p>
    <w:p w14:paraId="0C38F608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loff_t *f_pos);</w:t>
      </w:r>
    </w:p>
    <w:p w14:paraId="004337F3" w14:textId="77777777" w:rsidR="00725182" w:rsidRPr="00725182" w:rsidRDefault="00725182" w:rsidP="00725182">
      <w:pPr>
        <w:rPr>
          <w:lang w:val="en-US" w:eastAsia="zh-CN"/>
        </w:rPr>
      </w:pPr>
    </w:p>
    <w:p w14:paraId="2DC60AB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ssize_t onebyte_write(struct file *filep, </w:t>
      </w:r>
    </w:p>
    <w:p w14:paraId="2196EDF9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const char *buf, size_t count, </w:t>
      </w:r>
    </w:p>
    <w:p w14:paraId="36342E3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loff_t *f_pos);</w:t>
      </w:r>
    </w:p>
    <w:p w14:paraId="0ADED0A0" w14:textId="77777777" w:rsidR="00725182" w:rsidRPr="00725182" w:rsidRDefault="00725182" w:rsidP="00725182">
      <w:pPr>
        <w:rPr>
          <w:lang w:val="en-US" w:eastAsia="zh-CN"/>
        </w:rPr>
      </w:pPr>
    </w:p>
    <w:p w14:paraId="20F64446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static void onebyte_exit(void);</w:t>
      </w:r>
    </w:p>
    <w:p w14:paraId="22A5E31C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/* definition of file_operation structure */</w:t>
      </w:r>
    </w:p>
    <w:p w14:paraId="51066D0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struct file_operations onebyte_fops = {</w:t>
      </w:r>
    </w:p>
    <w:p w14:paraId="7E92A1A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read: onebyte_read,</w:t>
      </w:r>
    </w:p>
    <w:p w14:paraId="5A506F4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write: onebyte_write,</w:t>
      </w:r>
    </w:p>
    <w:p w14:paraId="5AC9573F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open: onebyte_open,</w:t>
      </w:r>
    </w:p>
    <w:p w14:paraId="7924FA0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release: onebyte_release</w:t>
      </w:r>
    </w:p>
    <w:p w14:paraId="1A98DF3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};</w:t>
      </w:r>
    </w:p>
    <w:p w14:paraId="75B7565B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char *onebyte_data = NULL;</w:t>
      </w:r>
    </w:p>
    <w:p w14:paraId="1578CF0E" w14:textId="77777777" w:rsidR="00725182" w:rsidRPr="00725182" w:rsidRDefault="00725182" w:rsidP="00725182">
      <w:pPr>
        <w:rPr>
          <w:lang w:val="en-US" w:eastAsia="zh-CN"/>
        </w:rPr>
      </w:pPr>
    </w:p>
    <w:p w14:paraId="56AC1870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/* </w:t>
      </w:r>
    </w:p>
    <w:p w14:paraId="23325E0D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* Called when a process tries to open the device file, like</w:t>
      </w:r>
    </w:p>
    <w:p w14:paraId="5E4ED8A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* "cat /dev/mycharfile"</w:t>
      </w:r>
    </w:p>
    <w:p w14:paraId="11D9BCBC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*/</w:t>
      </w:r>
    </w:p>
    <w:p w14:paraId="692A31C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int onebyte_open(struct inode *inode, struct file *filep)</w:t>
      </w:r>
    </w:p>
    <w:p w14:paraId="12C41242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{</w:t>
      </w:r>
    </w:p>
    <w:p w14:paraId="06FD309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</w:t>
      </w:r>
      <w:r w:rsidRPr="00725182">
        <w:rPr>
          <w:lang w:val="en-US" w:eastAsia="zh-CN"/>
        </w:rPr>
        <w:tab/>
        <w:t>return 0; // always successful</w:t>
      </w:r>
    </w:p>
    <w:p w14:paraId="3A3DD6B0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}</w:t>
      </w:r>
    </w:p>
    <w:p w14:paraId="716202DD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int onebyte_release(struct inode *inode, struct file *filep)</w:t>
      </w:r>
    </w:p>
    <w:p w14:paraId="5814CBD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{</w:t>
      </w:r>
    </w:p>
    <w:p w14:paraId="30DC3B1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ab/>
        <w:t>return 0; // always successful</w:t>
      </w:r>
    </w:p>
    <w:p w14:paraId="0BD3A83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}</w:t>
      </w:r>
    </w:p>
    <w:p w14:paraId="51E9FF8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ssize_t onebyte_read(struct file *filep, char *buf, size_t count, loff_t *f_pos)</w:t>
      </w:r>
    </w:p>
    <w:p w14:paraId="18FDCACC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{</w:t>
      </w:r>
    </w:p>
    <w:p w14:paraId="5B59B04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/*please complete the function on your own*/</w:t>
      </w:r>
    </w:p>
    <w:p w14:paraId="1ACC682A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lang w:val="en-US" w:eastAsia="zh-CN"/>
        </w:rPr>
        <w:tab/>
      </w:r>
      <w:r w:rsidRPr="00725182">
        <w:rPr>
          <w:highlight w:val="red"/>
          <w:lang w:val="en-US" w:eastAsia="zh-CN"/>
        </w:rPr>
        <w:t>int bytes_read = 0;</w:t>
      </w:r>
    </w:p>
    <w:p w14:paraId="2EC4DAF7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</w:r>
      <w:r w:rsidRPr="00725182">
        <w:rPr>
          <w:highlight w:val="red"/>
          <w:lang w:val="en-US" w:eastAsia="zh-CN"/>
        </w:rPr>
        <w:tab/>
      </w:r>
      <w:r w:rsidRPr="00725182">
        <w:rPr>
          <w:highlight w:val="red"/>
          <w:lang w:val="en-US" w:eastAsia="zh-CN"/>
        </w:rPr>
        <w:tab/>
      </w:r>
    </w:p>
    <w:p w14:paraId="5111090D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/* Check if the buffer has been written */</w:t>
      </w:r>
    </w:p>
    <w:p w14:paraId="159510F7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if(*buf != 0){</w:t>
      </w:r>
    </w:p>
    <w:p w14:paraId="12B89406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 xml:space="preserve">   return 0;</w:t>
      </w:r>
      <w:r w:rsidRPr="00725182">
        <w:rPr>
          <w:highlight w:val="red"/>
          <w:lang w:val="en-US" w:eastAsia="zh-CN"/>
        </w:rPr>
        <w:tab/>
      </w:r>
    </w:p>
    <w:p w14:paraId="4E1357CF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}</w:t>
      </w:r>
    </w:p>
    <w:p w14:paraId="571C91CA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copy_to_user(buf, onebyte_data, sizeof(char));</w:t>
      </w:r>
      <w:r w:rsidRPr="00725182">
        <w:rPr>
          <w:highlight w:val="red"/>
          <w:lang w:val="en-US" w:eastAsia="zh-CN"/>
        </w:rPr>
        <w:tab/>
      </w:r>
    </w:p>
    <w:p w14:paraId="7E11DA4E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bytes_read ++;</w:t>
      </w:r>
    </w:p>
    <w:p w14:paraId="0DF0E012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highlight w:val="red"/>
          <w:lang w:val="en-US" w:eastAsia="zh-CN"/>
        </w:rPr>
        <w:tab/>
        <w:t>return bytes_read;</w:t>
      </w:r>
    </w:p>
    <w:p w14:paraId="6CD0BE38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}</w:t>
      </w:r>
    </w:p>
    <w:p w14:paraId="1F1E669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ssize_t onebyte_write(struct file *filep, const char *buf, size_t count, loff_t *f_pos)</w:t>
      </w:r>
    </w:p>
    <w:p w14:paraId="6C51F588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{</w:t>
      </w:r>
    </w:p>
    <w:p w14:paraId="1F456456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/*please complete the function on your own*/</w:t>
      </w:r>
    </w:p>
    <w:p w14:paraId="4426E985" w14:textId="77777777" w:rsidR="00725182" w:rsidRPr="00725182" w:rsidRDefault="00725182" w:rsidP="00725182">
      <w:pPr>
        <w:rPr>
          <w:lang w:val="en-US" w:eastAsia="zh-CN"/>
        </w:rPr>
      </w:pPr>
    </w:p>
    <w:p w14:paraId="23D96896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>/**</w:t>
      </w:r>
    </w:p>
    <w:p w14:paraId="668E1117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 copy_from_user: Returns number of bytes that could not be copied. On success, this will be zero.</w:t>
      </w:r>
    </w:p>
    <w:p w14:paraId="73328DF2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</w:t>
      </w:r>
    </w:p>
    <w:p w14:paraId="757C8102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 to</w:t>
      </w:r>
    </w:p>
    <w:p w14:paraId="446E32EC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 Destination address, in kernel space.</w:t>
      </w:r>
    </w:p>
    <w:p w14:paraId="52A451B0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</w:t>
      </w:r>
    </w:p>
    <w:p w14:paraId="04DEB17F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 from</w:t>
      </w:r>
    </w:p>
    <w:p w14:paraId="6E4BFF78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 Source address, in user space.</w:t>
      </w:r>
    </w:p>
    <w:p w14:paraId="7494907B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</w:t>
      </w:r>
    </w:p>
    <w:p w14:paraId="0277C27D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 n</w:t>
      </w:r>
    </w:p>
    <w:p w14:paraId="476CD601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 Number of bytes to copy.</w:t>
      </w:r>
    </w:p>
    <w:p w14:paraId="355ABEBB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*/</w:t>
      </w:r>
    </w:p>
    <w:p w14:paraId="7553D8A8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int bytes_write=0;</w:t>
      </w:r>
    </w:p>
    <w:p w14:paraId="2CABA53C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copy_from_user(onebyte_data, buf, sizeof(char));</w:t>
      </w:r>
    </w:p>
    <w:p w14:paraId="4FEEC08B" w14:textId="77777777" w:rsidR="00725182" w:rsidRPr="00725182" w:rsidRDefault="00725182" w:rsidP="00725182">
      <w:pPr>
        <w:rPr>
          <w:highlight w:val="red"/>
          <w:lang w:val="en-US" w:eastAsia="zh-CN"/>
        </w:rPr>
      </w:pPr>
    </w:p>
    <w:p w14:paraId="155D74DB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/* Check the length of the bytes that cannot be written*/</w:t>
      </w:r>
    </w:p>
    <w:p w14:paraId="3D58BFAA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if(count&gt; sizeof(char))</w:t>
      </w:r>
    </w:p>
    <w:p w14:paraId="10BDA8E3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{</w:t>
      </w:r>
    </w:p>
    <w:p w14:paraId="5704D4EB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</w:r>
      <w:r w:rsidRPr="00725182">
        <w:rPr>
          <w:highlight w:val="red"/>
          <w:lang w:val="en-US" w:eastAsia="zh-CN"/>
        </w:rPr>
        <w:tab/>
        <w:t>printk(KERN_ALERT "No space left on device\n");</w:t>
      </w:r>
    </w:p>
    <w:p w14:paraId="6F692E02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</w:r>
      <w:r w:rsidRPr="00725182">
        <w:rPr>
          <w:highlight w:val="red"/>
          <w:lang w:val="en-US" w:eastAsia="zh-CN"/>
        </w:rPr>
        <w:tab/>
        <w:t>/*Return Linux System Error&lt;28&gt;: No space left on device */</w:t>
      </w:r>
    </w:p>
    <w:p w14:paraId="3116FF7C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</w:r>
      <w:r w:rsidRPr="00725182">
        <w:rPr>
          <w:highlight w:val="red"/>
          <w:lang w:val="en-US" w:eastAsia="zh-CN"/>
        </w:rPr>
        <w:tab/>
        <w:t xml:space="preserve">return -ENOSPC; </w:t>
      </w:r>
    </w:p>
    <w:p w14:paraId="5A53FC28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}</w:t>
      </w:r>
    </w:p>
    <w:p w14:paraId="62FD68A4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bytes_write++;</w:t>
      </w:r>
    </w:p>
    <w:p w14:paraId="2EA43AD0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highlight w:val="red"/>
          <w:lang w:val="en-US" w:eastAsia="zh-CN"/>
        </w:rPr>
        <w:tab/>
        <w:t>return bytes_write;</w:t>
      </w:r>
    </w:p>
    <w:p w14:paraId="6D71123B" w14:textId="77777777" w:rsidR="00725182" w:rsidRPr="00725182" w:rsidRDefault="00725182" w:rsidP="00725182">
      <w:pPr>
        <w:rPr>
          <w:lang w:val="en-US" w:eastAsia="zh-CN"/>
        </w:rPr>
      </w:pPr>
    </w:p>
    <w:p w14:paraId="25D5450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}</w:t>
      </w:r>
    </w:p>
    <w:p w14:paraId="01C56D5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static int onebyte_init(void)</w:t>
      </w:r>
    </w:p>
    <w:p w14:paraId="0E016A7F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{</w:t>
      </w:r>
    </w:p>
    <w:p w14:paraId="675F3838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//    int result;</w:t>
      </w:r>
    </w:p>
    <w:p w14:paraId="4AFCA205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// register the device</w:t>
      </w:r>
    </w:p>
    <w:p w14:paraId="58E08650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lang w:val="en-US" w:eastAsia="zh-CN"/>
        </w:rPr>
        <w:t xml:space="preserve">    </w:t>
      </w:r>
      <w:r w:rsidRPr="00725182">
        <w:rPr>
          <w:highlight w:val="red"/>
          <w:lang w:val="en-US" w:eastAsia="zh-CN"/>
        </w:rPr>
        <w:t>Major = register_chrdev(0, DEVICE_NAME, &amp;onebyte_fops);</w:t>
      </w:r>
    </w:p>
    <w:p w14:paraId="388D8580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   if (Major &lt; 0) {</w:t>
      </w:r>
    </w:p>
    <w:p w14:paraId="2847628F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       printk(KERN_ALERT "Registering char device failed with %d\n", Major);</w:t>
      </w:r>
    </w:p>
    <w:p w14:paraId="559CC05F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       return Major;</w:t>
      </w:r>
    </w:p>
    <w:p w14:paraId="798CCDBB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   }</w:t>
      </w:r>
    </w:p>
    <w:p w14:paraId="29BD7B3E" w14:textId="2A263D79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   </w:t>
      </w:r>
      <w:r w:rsidRPr="00725182">
        <w:rPr>
          <w:highlight w:val="red"/>
          <w:lang w:val="en-US" w:eastAsia="zh-CN"/>
        </w:rPr>
        <w:tab/>
      </w:r>
      <w:r w:rsidRPr="00725182">
        <w:rPr>
          <w:highlight w:val="red"/>
          <w:lang w:val="en-US" w:eastAsia="zh-CN"/>
        </w:rPr>
        <w:t>printk(KERN_INFO "I was assigned major number %d. To talk to\n", Major);</w:t>
      </w:r>
    </w:p>
    <w:p w14:paraId="652DBA2F" w14:textId="18110FD2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   </w:t>
      </w:r>
      <w:r w:rsidRPr="00725182">
        <w:rPr>
          <w:highlight w:val="red"/>
          <w:lang w:val="en-US" w:eastAsia="zh-CN"/>
        </w:rPr>
        <w:tab/>
      </w:r>
      <w:r w:rsidRPr="00725182">
        <w:rPr>
          <w:highlight w:val="red"/>
          <w:lang w:val="en-US" w:eastAsia="zh-CN"/>
        </w:rPr>
        <w:t>printk(KERN_INFO "the driver, create a dev file with\n");</w:t>
      </w:r>
    </w:p>
    <w:p w14:paraId="264C93EA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printk(KERN_INFO "'mknod /dev/%s c %d 0'.\n", DEVICE_NAME, Major);</w:t>
      </w:r>
    </w:p>
    <w:p w14:paraId="62D32EA1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ab/>
        <w:t>printk(KERN_INFO "Try various minor numbers. Try to cat and echo to\n");</w:t>
      </w:r>
    </w:p>
    <w:p w14:paraId="5AB0C049" w14:textId="61989BFE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 xml:space="preserve">    </w:t>
      </w:r>
      <w:r w:rsidRPr="00725182">
        <w:rPr>
          <w:highlight w:val="red"/>
          <w:lang w:val="en-US" w:eastAsia="zh-CN"/>
        </w:rPr>
        <w:tab/>
      </w:r>
      <w:r w:rsidRPr="00725182">
        <w:rPr>
          <w:highlight w:val="red"/>
          <w:lang w:val="en-US" w:eastAsia="zh-CN"/>
        </w:rPr>
        <w:t>printk(KERN_INFO "the device file.\n");</w:t>
      </w:r>
    </w:p>
    <w:p w14:paraId="49CD9CA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highlight w:val="red"/>
          <w:lang w:val="en-US" w:eastAsia="zh-CN"/>
        </w:rPr>
        <w:tab/>
        <w:t>printk(KERN_INFO "Remove the device file and module when done.\n");</w:t>
      </w:r>
    </w:p>
    <w:p w14:paraId="6FFF1D89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</w:t>
      </w:r>
    </w:p>
    <w:p w14:paraId="291D086F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// allocate one byte of memory for storage</w:t>
      </w:r>
    </w:p>
    <w:p w14:paraId="59D940F2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// kmalloc is just like malloc, the second parameter is// the type of memory to be allocated.</w:t>
      </w:r>
    </w:p>
    <w:p w14:paraId="7E9D6DB6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// To release the memory allocated by kmalloc, use kfree.</w:t>
      </w:r>
    </w:p>
    <w:p w14:paraId="7886CB3C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onebyte_data = kmalloc(sizeof(char), GFP_KERNEL);</w:t>
      </w:r>
    </w:p>
    <w:p w14:paraId="662FC131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if (!onebyte_data) {</w:t>
      </w:r>
    </w:p>
    <w:p w14:paraId="51137381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onebyte_exit();</w:t>
      </w:r>
    </w:p>
    <w:p w14:paraId="7242FB9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// cannot allocate memory</w:t>
      </w:r>
    </w:p>
    <w:p w14:paraId="0EBBE1D9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// return no memory error, negative signify a failure</w:t>
      </w:r>
    </w:p>
    <w:p w14:paraId="58D408A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return -ENOMEM;</w:t>
      </w:r>
    </w:p>
    <w:p w14:paraId="595C4801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}</w:t>
      </w:r>
    </w:p>
    <w:p w14:paraId="444332B1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//    // initialize the value to be X</w:t>
      </w:r>
    </w:p>
    <w:p w14:paraId="60FC9275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*onebyte_data = 'X';</w:t>
      </w:r>
    </w:p>
    <w:p w14:paraId="548B6A65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printk(KERN_ALERT "This is a onebyte device module.\n");</w:t>
      </w:r>
    </w:p>
    <w:p w14:paraId="037D8102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return 0;</w:t>
      </w:r>
    </w:p>
    <w:p w14:paraId="00CAD4D1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}</w:t>
      </w:r>
    </w:p>
    <w:p w14:paraId="0052F40D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static void onebyte_exit(void)</w:t>
      </w:r>
    </w:p>
    <w:p w14:paraId="09694AF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{</w:t>
      </w:r>
    </w:p>
    <w:p w14:paraId="276D2268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// if the pointer is pointing to something</w:t>
      </w:r>
    </w:p>
    <w:p w14:paraId="20CDC0DB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if (onebyte_data) {</w:t>
      </w:r>
    </w:p>
    <w:p w14:paraId="106C5991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// free the memory and assign the pointer to NULL</w:t>
      </w:r>
    </w:p>
    <w:p w14:paraId="27B4D882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kfree(onebyte_data);</w:t>
      </w:r>
    </w:p>
    <w:p w14:paraId="5FE2BBFB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    onebyte_data = NULL;</w:t>
      </w:r>
    </w:p>
    <w:p w14:paraId="18527456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}</w:t>
      </w:r>
    </w:p>
    <w:p w14:paraId="2E45CD2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// unregister the device</w:t>
      </w:r>
    </w:p>
    <w:p w14:paraId="46DC16B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unregister_chrdev(MAJOR_NUMBER, DEVICE_NAME);</w:t>
      </w:r>
    </w:p>
    <w:p w14:paraId="045FC07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 xml:space="preserve">    printk(KERN_ALERT "Onebyte device module is unloaded\n");</w:t>
      </w:r>
    </w:p>
    <w:p w14:paraId="6866B31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}</w:t>
      </w:r>
    </w:p>
    <w:p w14:paraId="46F0BBB0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MODULE_LICENSE("GPL");</w:t>
      </w:r>
    </w:p>
    <w:p w14:paraId="1C5D3C56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module_init(onebyte_init);</w:t>
      </w:r>
    </w:p>
    <w:p w14:paraId="3FE06A36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module_exit(onebyte_exit);</w:t>
      </w:r>
    </w:p>
    <w:p w14:paraId="76617DC9" w14:textId="77777777" w:rsidR="00725182" w:rsidRDefault="00725182" w:rsidP="00725182">
      <w:pPr>
        <w:rPr>
          <w:lang w:val="en-US" w:eastAsia="zh-CN"/>
        </w:rPr>
      </w:pPr>
    </w:p>
    <w:p w14:paraId="1F577196" w14:textId="77777777" w:rsidR="00725182" w:rsidRDefault="00725182" w:rsidP="00725182">
      <w:pPr>
        <w:rPr>
          <w:lang w:val="en-US" w:eastAsia="zh-CN"/>
        </w:rPr>
      </w:pPr>
    </w:p>
    <w:p w14:paraId="36A53BA9" w14:textId="04D46D91" w:rsidR="00725182" w:rsidRDefault="00725182" w:rsidP="00725182">
      <w:pPr>
        <w:rPr>
          <w:b/>
          <w:lang w:val="en-US" w:eastAsia="zh-CN"/>
        </w:rPr>
      </w:pPr>
      <w:r w:rsidRPr="00725182">
        <w:rPr>
          <w:b/>
          <w:lang w:val="en-US" w:eastAsia="zh-CN"/>
        </w:rPr>
        <w:t>Makefile</w:t>
      </w:r>
    </w:p>
    <w:p w14:paraId="4B61FB71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TARGET_MODULE:=chardev</w:t>
      </w:r>
    </w:p>
    <w:p w14:paraId="08F7F74B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obj-m += $(TARGET_MODULE).o</w:t>
      </w:r>
    </w:p>
    <w:p w14:paraId="2BD6B889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all:</w:t>
      </w:r>
    </w:p>
    <w:p w14:paraId="677233C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ab/>
        <w:t>make -C /lib/modules/$(shell uname -r)/build M=$(PWD) modules</w:t>
      </w:r>
    </w:p>
    <w:p w14:paraId="2338B16F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clean:</w:t>
      </w:r>
    </w:p>
    <w:p w14:paraId="50FBB0E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ab/>
        <w:t>make -C /lib/modules/$(shell uname -r)/build M=$(PWD) clean</w:t>
      </w:r>
    </w:p>
    <w:p w14:paraId="62BDCBD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load:</w:t>
      </w:r>
    </w:p>
    <w:p w14:paraId="26417C4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ab/>
        <w:t>insmod ./$(TARGET_MODULE).ko</w:t>
      </w:r>
    </w:p>
    <w:p w14:paraId="394977BA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unload:</w:t>
      </w:r>
    </w:p>
    <w:p w14:paraId="5282DC6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ab/>
        <w:t>rmmod ./$(TARGET_MODULE).ko</w:t>
      </w:r>
      <w:r w:rsidRPr="00725182">
        <w:rPr>
          <w:lang w:val="en-US" w:eastAsia="zh-CN"/>
        </w:rPr>
        <w:tab/>
      </w:r>
    </w:p>
    <w:p w14:paraId="647C0188" w14:textId="77777777" w:rsidR="00725182" w:rsidRDefault="00725182" w:rsidP="00725182">
      <w:pPr>
        <w:rPr>
          <w:b/>
          <w:lang w:val="en-US" w:eastAsia="zh-CN"/>
        </w:rPr>
      </w:pPr>
    </w:p>
    <w:p w14:paraId="014F5B34" w14:textId="77777777" w:rsidR="00725182" w:rsidRDefault="00725182" w:rsidP="00725182">
      <w:pPr>
        <w:rPr>
          <w:b/>
          <w:lang w:val="en-US" w:eastAsia="zh-CN"/>
        </w:rPr>
      </w:pPr>
    </w:p>
    <w:p w14:paraId="5C6A9B4D" w14:textId="7E26ECCD" w:rsidR="00725182" w:rsidRDefault="00725182" w:rsidP="00725182">
      <w:pPr>
        <w:rPr>
          <w:b/>
          <w:lang w:val="en-US" w:eastAsia="zh-CN"/>
        </w:rPr>
      </w:pPr>
      <w:r>
        <w:rPr>
          <w:b/>
          <w:lang w:val="en-US" w:eastAsia="zh-CN"/>
        </w:rPr>
        <w:t>Hello_world_mod</w:t>
      </w:r>
    </w:p>
    <w:p w14:paraId="6837FC59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&lt;linux/kernel.h&gt;</w:t>
      </w:r>
    </w:p>
    <w:p w14:paraId="46D8C05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&lt;linux/init.h&gt;</w:t>
      </w:r>
    </w:p>
    <w:p w14:paraId="0458AE6B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&lt;linux/module.h&gt;</w:t>
      </w:r>
    </w:p>
    <w:p w14:paraId="5927F14C" w14:textId="77777777" w:rsidR="00725182" w:rsidRPr="00725182" w:rsidRDefault="00725182" w:rsidP="00725182">
      <w:pPr>
        <w:rPr>
          <w:lang w:val="en-US" w:eastAsia="zh-CN"/>
        </w:rPr>
      </w:pPr>
    </w:p>
    <w:p w14:paraId="6C60D3D0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#include &lt;linux/moduleparam.h&gt; //for module_param</w:t>
      </w:r>
    </w:p>
    <w:p w14:paraId="59AABF48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MODULE_LICENSE("GPL");</w:t>
      </w:r>
    </w:p>
    <w:p w14:paraId="06791C94" w14:textId="77777777" w:rsidR="00725182" w:rsidRPr="00725182" w:rsidRDefault="00725182" w:rsidP="00725182">
      <w:pPr>
        <w:rPr>
          <w:lang w:val="en-US" w:eastAsia="zh-CN"/>
        </w:rPr>
      </w:pPr>
    </w:p>
    <w:p w14:paraId="6F4A110F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>static char *who = "world";</w:t>
      </w:r>
    </w:p>
    <w:p w14:paraId="077D6E9A" w14:textId="77777777" w:rsidR="00725182" w:rsidRPr="00725182" w:rsidRDefault="00725182" w:rsidP="00725182">
      <w:pPr>
        <w:rPr>
          <w:highlight w:val="red"/>
          <w:lang w:val="en-US" w:eastAsia="zh-CN"/>
        </w:rPr>
      </w:pPr>
      <w:r w:rsidRPr="00725182">
        <w:rPr>
          <w:highlight w:val="red"/>
          <w:lang w:val="en-US" w:eastAsia="zh-CN"/>
        </w:rPr>
        <w:t>module_param(who, charp, S_IRUSR|S_IWUSR);</w:t>
      </w:r>
    </w:p>
    <w:p w14:paraId="7208D10D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highlight w:val="red"/>
          <w:lang w:val="en-US" w:eastAsia="zh-CN"/>
        </w:rPr>
        <w:t>MODULE_PARM_DESC(who, "Tell me your name.");</w:t>
      </w:r>
    </w:p>
    <w:p w14:paraId="5748C806" w14:textId="77777777" w:rsidR="00725182" w:rsidRPr="00725182" w:rsidRDefault="00725182" w:rsidP="00725182">
      <w:pPr>
        <w:rPr>
          <w:lang w:val="en-US" w:eastAsia="zh-CN"/>
        </w:rPr>
      </w:pPr>
    </w:p>
    <w:p w14:paraId="1E2E620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static int hello_init(void)</w:t>
      </w:r>
    </w:p>
    <w:p w14:paraId="747363D5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{</w:t>
      </w:r>
    </w:p>
    <w:p w14:paraId="09C9D28D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highlight w:val="red"/>
          <w:lang w:val="en-US" w:eastAsia="zh-CN"/>
        </w:rPr>
        <w:t>printk(KERN_ALERT "Hello, %s!\n", who);</w:t>
      </w:r>
    </w:p>
    <w:p w14:paraId="1E9F1B8E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return 0;</w:t>
      </w:r>
    </w:p>
    <w:p w14:paraId="58F0D021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}</w:t>
      </w:r>
    </w:p>
    <w:p w14:paraId="296D6F0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static void hello_exit(void)</w:t>
      </w:r>
    </w:p>
    <w:p w14:paraId="6648849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{</w:t>
      </w:r>
    </w:p>
    <w:p w14:paraId="07130E5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highlight w:val="red"/>
          <w:lang w:val="en-US" w:eastAsia="zh-CN"/>
        </w:rPr>
        <w:t>printk(KERN_ALERT "Goodbye, %s!\n", who);</w:t>
      </w:r>
    </w:p>
    <w:p w14:paraId="0119DAA7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}</w:t>
      </w:r>
    </w:p>
    <w:p w14:paraId="57E5F13D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module_init(hello_init);</w:t>
      </w:r>
    </w:p>
    <w:p w14:paraId="00D4C8C5" w14:textId="2B649052" w:rsid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module_exit(hello_exit);</w:t>
      </w:r>
    </w:p>
    <w:p w14:paraId="4C0172F4" w14:textId="77777777" w:rsidR="00725182" w:rsidRDefault="00725182" w:rsidP="00725182">
      <w:pPr>
        <w:rPr>
          <w:lang w:val="en-US" w:eastAsia="zh-CN"/>
        </w:rPr>
      </w:pPr>
    </w:p>
    <w:p w14:paraId="2F3815B9" w14:textId="77777777" w:rsidR="00725182" w:rsidRDefault="00725182" w:rsidP="00725182">
      <w:pPr>
        <w:rPr>
          <w:b/>
          <w:lang w:val="en-US" w:eastAsia="zh-CN"/>
        </w:rPr>
      </w:pPr>
      <w:r w:rsidRPr="00725182">
        <w:rPr>
          <w:b/>
          <w:lang w:val="en-US" w:eastAsia="zh-CN"/>
        </w:rPr>
        <w:t>Makefile</w:t>
      </w:r>
    </w:p>
    <w:p w14:paraId="15A629A2" w14:textId="7FE8AE18" w:rsidR="00725182" w:rsidRPr="00725182" w:rsidRDefault="00725182" w:rsidP="00725182">
      <w:pPr>
        <w:rPr>
          <w:b/>
          <w:lang w:val="en-US" w:eastAsia="zh-CN"/>
        </w:rPr>
      </w:pPr>
      <w:r w:rsidRPr="00725182">
        <w:rPr>
          <w:lang w:val="en-US" w:eastAsia="zh-CN"/>
        </w:rPr>
        <w:t>TARGET_MODULE:=</w:t>
      </w:r>
      <w:r w:rsidRPr="00725182">
        <w:rPr>
          <w:b/>
          <w:lang w:val="en-US" w:eastAsia="zh-CN"/>
        </w:rPr>
        <w:t xml:space="preserve"> </w:t>
      </w:r>
      <w:r w:rsidRPr="00725182">
        <w:rPr>
          <w:lang w:val="en-US" w:eastAsia="zh-CN"/>
        </w:rPr>
        <w:t>h</w:t>
      </w:r>
      <w:r w:rsidRPr="00725182">
        <w:rPr>
          <w:lang w:val="en-US" w:eastAsia="zh-CN"/>
        </w:rPr>
        <w:t>ello_world_mod</w:t>
      </w:r>
    </w:p>
    <w:p w14:paraId="2297F402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obj-m += $(TARGET_MODULE).o</w:t>
      </w:r>
    </w:p>
    <w:p w14:paraId="3A78C77F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all:</w:t>
      </w:r>
    </w:p>
    <w:p w14:paraId="468A13A6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ab/>
        <w:t>make -C /lib/modules/$(shell uname -r)/build M=$(PWD) modules</w:t>
      </w:r>
    </w:p>
    <w:p w14:paraId="3A20B034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clean:</w:t>
      </w:r>
    </w:p>
    <w:p w14:paraId="1314A01F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ab/>
        <w:t>make -C /lib/modules/$(shell uname -r)/build M=$(PWD) clean</w:t>
      </w:r>
    </w:p>
    <w:p w14:paraId="194F87F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load:</w:t>
      </w:r>
    </w:p>
    <w:p w14:paraId="1B1F4215" w14:textId="6C6462B5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ab/>
        <w:t>insmod ./$(TARGET_MODULE).ko</w:t>
      </w:r>
      <w:r>
        <w:rPr>
          <w:lang w:val="en-US" w:eastAsia="zh-CN"/>
        </w:rPr>
        <w:t xml:space="preserve"> </w:t>
      </w:r>
      <w:r w:rsidRPr="00725182">
        <w:rPr>
          <w:highlight w:val="red"/>
          <w:lang w:val="en-US" w:eastAsia="zh-CN"/>
        </w:rPr>
        <w:t>who=($who)</w:t>
      </w:r>
    </w:p>
    <w:p w14:paraId="1936DA1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>unload:</w:t>
      </w:r>
    </w:p>
    <w:p w14:paraId="6858D873" w14:textId="77777777" w:rsidR="00725182" w:rsidRPr="00725182" w:rsidRDefault="00725182" w:rsidP="00725182">
      <w:pPr>
        <w:rPr>
          <w:lang w:val="en-US" w:eastAsia="zh-CN"/>
        </w:rPr>
      </w:pPr>
      <w:r w:rsidRPr="00725182">
        <w:rPr>
          <w:lang w:val="en-US" w:eastAsia="zh-CN"/>
        </w:rPr>
        <w:tab/>
        <w:t>rmmod ./$(TARGET_MODULE).ko</w:t>
      </w:r>
      <w:r w:rsidRPr="00725182">
        <w:rPr>
          <w:lang w:val="en-US" w:eastAsia="zh-CN"/>
        </w:rPr>
        <w:tab/>
      </w:r>
    </w:p>
    <w:p w14:paraId="6EA3DA52" w14:textId="77777777" w:rsidR="00725182" w:rsidRPr="00725182" w:rsidRDefault="00725182" w:rsidP="00725182">
      <w:pPr>
        <w:rPr>
          <w:lang w:val="en-US" w:eastAsia="zh-CN"/>
        </w:rPr>
      </w:pPr>
    </w:p>
    <w:sectPr w:rsidR="00725182" w:rsidRPr="00725182" w:rsidSect="0020257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8168FB"/>
    <w:multiLevelType w:val="hybridMultilevel"/>
    <w:tmpl w:val="61E63A12"/>
    <w:lvl w:ilvl="0" w:tplc="F07C7F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0542753"/>
    <w:multiLevelType w:val="hybridMultilevel"/>
    <w:tmpl w:val="6AE0A792"/>
    <w:lvl w:ilvl="0" w:tplc="3DAC6498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  <w:szCs w:val="22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A822D6F"/>
    <w:multiLevelType w:val="hybridMultilevel"/>
    <w:tmpl w:val="A9022E42"/>
    <w:lvl w:ilvl="0" w:tplc="D370F1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BEA11A2"/>
    <w:multiLevelType w:val="hybridMultilevel"/>
    <w:tmpl w:val="6756EE14"/>
    <w:lvl w:ilvl="0" w:tplc="89785F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45460CF"/>
    <w:multiLevelType w:val="hybridMultilevel"/>
    <w:tmpl w:val="B6160F4C"/>
    <w:lvl w:ilvl="0" w:tplc="2AD2FEE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B0405C6"/>
    <w:multiLevelType w:val="hybridMultilevel"/>
    <w:tmpl w:val="34DEA53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CE4BE1"/>
    <w:multiLevelType w:val="hybridMultilevel"/>
    <w:tmpl w:val="83A2493E"/>
    <w:lvl w:ilvl="0" w:tplc="4A947978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A4357DE"/>
    <w:multiLevelType w:val="hybridMultilevel"/>
    <w:tmpl w:val="50BCA2F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8C62A36"/>
    <w:multiLevelType w:val="multilevel"/>
    <w:tmpl w:val="39967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50F2DF6"/>
    <w:multiLevelType w:val="hybridMultilevel"/>
    <w:tmpl w:val="8B6E6CC6"/>
    <w:lvl w:ilvl="0" w:tplc="6FD60396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  <w:szCs w:val="22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6FAF6558"/>
    <w:multiLevelType w:val="hybridMultilevel"/>
    <w:tmpl w:val="5A18CD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6CD63A2"/>
    <w:multiLevelType w:val="hybridMultilevel"/>
    <w:tmpl w:val="D9EA6A6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7"/>
  </w:num>
  <w:num w:numId="4">
    <w:abstractNumId w:val="0"/>
  </w:num>
  <w:num w:numId="5">
    <w:abstractNumId w:val="4"/>
  </w:num>
  <w:num w:numId="6">
    <w:abstractNumId w:val="6"/>
  </w:num>
  <w:num w:numId="7">
    <w:abstractNumId w:val="1"/>
  </w:num>
  <w:num w:numId="8">
    <w:abstractNumId w:val="8"/>
  </w:num>
  <w:num w:numId="9">
    <w:abstractNumId w:val="9"/>
  </w:num>
  <w:num w:numId="10">
    <w:abstractNumId w:val="10"/>
  </w:num>
  <w:num w:numId="11">
    <w:abstractNumId w:val="2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478"/>
    <w:rsid w:val="00041D3A"/>
    <w:rsid w:val="00045D1C"/>
    <w:rsid w:val="000D62CC"/>
    <w:rsid w:val="000E6980"/>
    <w:rsid w:val="00113692"/>
    <w:rsid w:val="00114F9C"/>
    <w:rsid w:val="00130882"/>
    <w:rsid w:val="00131B1E"/>
    <w:rsid w:val="00191E83"/>
    <w:rsid w:val="001B1890"/>
    <w:rsid w:val="001D6DD7"/>
    <w:rsid w:val="001E0A95"/>
    <w:rsid w:val="001E304A"/>
    <w:rsid w:val="00202573"/>
    <w:rsid w:val="00237DBA"/>
    <w:rsid w:val="00265AFE"/>
    <w:rsid w:val="00275FAF"/>
    <w:rsid w:val="002A0310"/>
    <w:rsid w:val="002A106D"/>
    <w:rsid w:val="002D6BC5"/>
    <w:rsid w:val="002E5218"/>
    <w:rsid w:val="002F3919"/>
    <w:rsid w:val="00312237"/>
    <w:rsid w:val="00313A8F"/>
    <w:rsid w:val="0034348C"/>
    <w:rsid w:val="00344ED6"/>
    <w:rsid w:val="0035583E"/>
    <w:rsid w:val="00380464"/>
    <w:rsid w:val="003C6F17"/>
    <w:rsid w:val="003D7DEB"/>
    <w:rsid w:val="003E3550"/>
    <w:rsid w:val="003E4074"/>
    <w:rsid w:val="00415CCE"/>
    <w:rsid w:val="00421EF4"/>
    <w:rsid w:val="00476D76"/>
    <w:rsid w:val="00492167"/>
    <w:rsid w:val="0056224A"/>
    <w:rsid w:val="00587393"/>
    <w:rsid w:val="00590536"/>
    <w:rsid w:val="005A6E95"/>
    <w:rsid w:val="005D115D"/>
    <w:rsid w:val="006220D8"/>
    <w:rsid w:val="006257F2"/>
    <w:rsid w:val="00635478"/>
    <w:rsid w:val="0063589A"/>
    <w:rsid w:val="00652761"/>
    <w:rsid w:val="00655BD1"/>
    <w:rsid w:val="006A3B3E"/>
    <w:rsid w:val="006C2631"/>
    <w:rsid w:val="00725182"/>
    <w:rsid w:val="007A0CA5"/>
    <w:rsid w:val="007A31BF"/>
    <w:rsid w:val="007E54EF"/>
    <w:rsid w:val="00802ED8"/>
    <w:rsid w:val="00805690"/>
    <w:rsid w:val="00877499"/>
    <w:rsid w:val="008C3DFF"/>
    <w:rsid w:val="008D302F"/>
    <w:rsid w:val="0095334D"/>
    <w:rsid w:val="00955B64"/>
    <w:rsid w:val="00981D4A"/>
    <w:rsid w:val="009F6083"/>
    <w:rsid w:val="00A65DA9"/>
    <w:rsid w:val="00A6645E"/>
    <w:rsid w:val="00A71DA5"/>
    <w:rsid w:val="00AA118A"/>
    <w:rsid w:val="00AB1341"/>
    <w:rsid w:val="00AE3FA5"/>
    <w:rsid w:val="00AF6C37"/>
    <w:rsid w:val="00B07BC1"/>
    <w:rsid w:val="00B20DBA"/>
    <w:rsid w:val="00B37B74"/>
    <w:rsid w:val="00B47387"/>
    <w:rsid w:val="00B53BCB"/>
    <w:rsid w:val="00B82F96"/>
    <w:rsid w:val="00BF36D0"/>
    <w:rsid w:val="00C40439"/>
    <w:rsid w:val="00C404EA"/>
    <w:rsid w:val="00D24E66"/>
    <w:rsid w:val="00D7302B"/>
    <w:rsid w:val="00D744A9"/>
    <w:rsid w:val="00D84974"/>
    <w:rsid w:val="00D96A35"/>
    <w:rsid w:val="00DA5FF7"/>
    <w:rsid w:val="00DA65CD"/>
    <w:rsid w:val="00DB5C01"/>
    <w:rsid w:val="00DB7AEC"/>
    <w:rsid w:val="00DC327D"/>
    <w:rsid w:val="00E53CED"/>
    <w:rsid w:val="00E755FD"/>
    <w:rsid w:val="00E922DA"/>
    <w:rsid w:val="00EC230A"/>
    <w:rsid w:val="00F706D5"/>
    <w:rsid w:val="00FF7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220A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230A"/>
    <w:pPr>
      <w:keepNext/>
      <w:keepLines/>
      <w:spacing w:before="240"/>
      <w:jc w:val="center"/>
      <w:outlineLvl w:val="0"/>
    </w:pPr>
    <w:rPr>
      <w:rFonts w:ascii="Calibri" w:eastAsiaTheme="majorEastAsia" w:hAnsi="Calibri" w:cs="Times New Roman"/>
      <w:sz w:val="17"/>
      <w:szCs w:val="17"/>
      <w:lang w:val="en-US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749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230A"/>
    <w:rPr>
      <w:rFonts w:ascii="Calibri" w:eastAsiaTheme="majorEastAsia" w:hAnsi="Calibri" w:cs="Times New Roman"/>
      <w:sz w:val="17"/>
      <w:szCs w:val="17"/>
      <w:lang w:val="en-US"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63547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54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547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35478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635478"/>
    <w:rPr>
      <w:i/>
      <w:iCs/>
      <w:color w:val="404040" w:themeColor="text1" w:themeTint="BF"/>
    </w:rPr>
  </w:style>
  <w:style w:type="paragraph" w:customStyle="1" w:styleId="p1">
    <w:name w:val="p1"/>
    <w:basedOn w:val="Normal"/>
    <w:rsid w:val="009F6083"/>
    <w:rPr>
      <w:rFonts w:ascii="Calibri" w:hAnsi="Calibri" w:cs="Times New Roman"/>
      <w:sz w:val="18"/>
      <w:szCs w:val="18"/>
      <w:lang w:eastAsia="zh-CN"/>
    </w:rPr>
  </w:style>
  <w:style w:type="paragraph" w:customStyle="1" w:styleId="p2">
    <w:name w:val="p2"/>
    <w:basedOn w:val="Normal"/>
    <w:rsid w:val="009F6083"/>
    <w:rPr>
      <w:rFonts w:ascii="Calibri" w:hAnsi="Calibri" w:cs="Times New Roman"/>
      <w:sz w:val="17"/>
      <w:szCs w:val="17"/>
      <w:lang w:eastAsia="zh-CN"/>
    </w:rPr>
  </w:style>
  <w:style w:type="character" w:customStyle="1" w:styleId="apple-converted-space">
    <w:name w:val="apple-converted-space"/>
    <w:basedOn w:val="DefaultParagraphFont"/>
    <w:rsid w:val="009F6083"/>
  </w:style>
  <w:style w:type="paragraph" w:styleId="PlainText">
    <w:name w:val="Plain Text"/>
    <w:basedOn w:val="Normal"/>
    <w:link w:val="PlainTextChar"/>
    <w:uiPriority w:val="99"/>
    <w:unhideWhenUsed/>
    <w:rsid w:val="00421EF4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21EF4"/>
    <w:rPr>
      <w:rFonts w:ascii="Courier" w:hAnsi="Courier"/>
      <w:sz w:val="21"/>
      <w:szCs w:val="21"/>
    </w:rPr>
  </w:style>
  <w:style w:type="paragraph" w:styleId="ListParagraph">
    <w:name w:val="List Paragraph"/>
    <w:basedOn w:val="Normal"/>
    <w:uiPriority w:val="34"/>
    <w:qFormat/>
    <w:rsid w:val="007E54EF"/>
    <w:pPr>
      <w:ind w:left="720"/>
      <w:contextualSpacing/>
    </w:pPr>
  </w:style>
  <w:style w:type="paragraph" w:customStyle="1" w:styleId="p3">
    <w:name w:val="p3"/>
    <w:basedOn w:val="Normal"/>
    <w:rsid w:val="00AF6C37"/>
    <w:rPr>
      <w:rFonts w:ascii="Calibri" w:hAnsi="Calibri" w:cs="Times New Roman"/>
      <w:sz w:val="17"/>
      <w:szCs w:val="17"/>
      <w:lang w:eastAsia="zh-CN"/>
    </w:rPr>
  </w:style>
  <w:style w:type="character" w:customStyle="1" w:styleId="s1">
    <w:name w:val="s1"/>
    <w:basedOn w:val="DefaultParagraphFont"/>
    <w:rsid w:val="00131B1E"/>
    <w:rPr>
      <w:rFonts w:ascii="Courier New" w:hAnsi="Courier New" w:cs="Courier New" w:hint="default"/>
      <w:sz w:val="17"/>
      <w:szCs w:val="17"/>
    </w:rPr>
  </w:style>
  <w:style w:type="character" w:customStyle="1" w:styleId="Heading2Char">
    <w:name w:val="Heading 2 Char"/>
    <w:basedOn w:val="DefaultParagraphFont"/>
    <w:link w:val="Heading2"/>
    <w:uiPriority w:val="9"/>
    <w:rsid w:val="008774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Work File D_763944552.tmp</Template>
  <TotalTime>52</TotalTime>
  <Pages>9</Pages>
  <Words>1318</Words>
  <Characters>7514</Characters>
  <Application>Microsoft Macintosh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Question 1:</vt:lpstr>
      <vt:lpstr>    Question 2:</vt:lpstr>
    </vt:vector>
  </TitlesOfParts>
  <LinksUpToDate>false</LinksUpToDate>
  <CharactersWithSpaces>8815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cp:lastPrinted>2018-03-06T02:44:00Z</cp:lastPrinted>
  <dcterms:created xsi:type="dcterms:W3CDTF">2018-03-06T02:44:00Z</dcterms:created>
  <dcterms:modified xsi:type="dcterms:W3CDTF">2018-04-04T13:09:00Z</dcterms:modified>
</cp:coreProperties>
</file>